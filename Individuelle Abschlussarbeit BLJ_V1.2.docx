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1F94E" w14:textId="77777777" w:rsidR="005D66DC" w:rsidRDefault="003848EA" w:rsidP="005D66DC">
      <w:pPr>
        <w:pStyle w:val="Titel"/>
        <w:pBdr>
          <w:bottom w:val="single" w:sz="4" w:space="1" w:color="auto"/>
        </w:pBdr>
        <w:jc w:val="center"/>
      </w:pPr>
      <w:r w:rsidRPr="003848EA">
        <w:t>Individuelle Abschlussarbeit BLJ</w:t>
      </w:r>
    </w:p>
    <w:p w14:paraId="7A05FF79" w14:textId="77777777" w:rsidR="00637AD1" w:rsidRPr="00EE5967" w:rsidRDefault="00637AD1" w:rsidP="003848EA">
      <w:pPr>
        <w:jc w:val="center"/>
        <w:rPr>
          <w:b/>
          <w:bCs/>
        </w:rPr>
      </w:pPr>
      <w:proofErr w:type="spellStart"/>
      <w:r w:rsidRPr="00EE5967">
        <w:rPr>
          <w:b/>
          <w:bCs/>
        </w:rPr>
        <w:t>CloudCore</w:t>
      </w:r>
      <w:proofErr w:type="spellEnd"/>
    </w:p>
    <w:p w14:paraId="5326B280" w14:textId="77777777" w:rsidR="005D66DC" w:rsidRPr="00EE5967" w:rsidRDefault="005D66DC" w:rsidP="005D66DC"/>
    <w:p w14:paraId="0E9AC7EC" w14:textId="77777777" w:rsidR="005D66DC" w:rsidRPr="00EE5967" w:rsidRDefault="005D66DC" w:rsidP="005D66DC"/>
    <w:p w14:paraId="62F46008" w14:textId="77777777" w:rsidR="005D66DC" w:rsidRPr="00EE5967" w:rsidRDefault="005D66DC" w:rsidP="005D66DC"/>
    <w:p w14:paraId="5414EEB1" w14:textId="77777777" w:rsidR="005D66DC" w:rsidRPr="00EE5967" w:rsidRDefault="005D66DC" w:rsidP="005D66DC"/>
    <w:p w14:paraId="4215E9B2" w14:textId="77777777" w:rsidR="005D66DC" w:rsidRPr="00EE5967" w:rsidRDefault="005D66DC" w:rsidP="005D66DC"/>
    <w:p w14:paraId="5DB332FF" w14:textId="77777777" w:rsidR="005D66DC" w:rsidRPr="00EE5967" w:rsidRDefault="005D66DC" w:rsidP="005D66DC"/>
    <w:p w14:paraId="3EB8389A" w14:textId="77777777" w:rsidR="005D66DC" w:rsidRPr="00EE5967" w:rsidRDefault="005D66DC" w:rsidP="005D66DC"/>
    <w:p w14:paraId="3C604F3A" w14:textId="77777777" w:rsidR="005D66DC" w:rsidRPr="00EE5967" w:rsidRDefault="005D66DC" w:rsidP="005D66DC"/>
    <w:p w14:paraId="55CC3165" w14:textId="77777777" w:rsidR="005D66DC" w:rsidRPr="00EE5967" w:rsidRDefault="005D66DC" w:rsidP="005D66DC"/>
    <w:p w14:paraId="158FDAEB" w14:textId="77777777" w:rsidR="005D66DC" w:rsidRPr="00EE5967" w:rsidRDefault="005D66DC" w:rsidP="005D66DC"/>
    <w:p w14:paraId="4ACE1A13" w14:textId="77777777" w:rsidR="005D66DC" w:rsidRPr="00EE5967" w:rsidRDefault="005D66DC" w:rsidP="005D66DC"/>
    <w:p w14:paraId="5FCB274A" w14:textId="77777777" w:rsidR="005D66DC" w:rsidRPr="00EE5967" w:rsidRDefault="005D66DC" w:rsidP="005D66DC"/>
    <w:p w14:paraId="0FAF1A4D" w14:textId="77777777" w:rsidR="005D66DC" w:rsidRPr="00EE5967" w:rsidRDefault="005D66DC" w:rsidP="005D66DC"/>
    <w:p w14:paraId="4B90BC56" w14:textId="77777777" w:rsidR="005D66DC" w:rsidRPr="00EE5967" w:rsidRDefault="005D66DC" w:rsidP="005D66DC"/>
    <w:p w14:paraId="0A960A35" w14:textId="77777777" w:rsidR="005D66DC" w:rsidRPr="00EE5967" w:rsidRDefault="005D66DC" w:rsidP="005D66DC"/>
    <w:p w14:paraId="39125A5D" w14:textId="77777777" w:rsidR="005D66DC" w:rsidRPr="00EE5967" w:rsidRDefault="005D66DC" w:rsidP="005D66DC"/>
    <w:p w14:paraId="102163BA" w14:textId="77777777" w:rsidR="005D66DC" w:rsidRPr="00EE5967" w:rsidRDefault="005D66DC" w:rsidP="005D66DC"/>
    <w:p w14:paraId="6BFB840D" w14:textId="77777777" w:rsidR="005D66DC" w:rsidRPr="00EE5967" w:rsidRDefault="005D66DC" w:rsidP="005D66DC"/>
    <w:p w14:paraId="2B05CA61" w14:textId="77777777" w:rsidR="005D66DC" w:rsidRPr="00EE5967" w:rsidRDefault="005D66DC" w:rsidP="005D66DC"/>
    <w:p w14:paraId="1831B532" w14:textId="77777777" w:rsidR="005D66DC" w:rsidRPr="00EE5967" w:rsidRDefault="005D66DC" w:rsidP="005D66DC"/>
    <w:p w14:paraId="4600FD5B" w14:textId="77777777" w:rsidR="005D66DC" w:rsidRPr="00EE5967" w:rsidRDefault="005D66DC" w:rsidP="005D66DC"/>
    <w:p w14:paraId="2F045CC2" w14:textId="77777777" w:rsidR="005D66DC" w:rsidRDefault="007E7C13" w:rsidP="005D66DC">
      <w:r>
        <w:t>Autor</w:t>
      </w:r>
      <w:r w:rsidR="005D66DC">
        <w:t>:</w:t>
      </w:r>
      <w:r w:rsidR="003848EA">
        <w:t xml:space="preserve"> Jann </w:t>
      </w:r>
      <w:proofErr w:type="spellStart"/>
      <w:r w:rsidR="003848EA">
        <w:t>Neuruer</w:t>
      </w:r>
      <w:proofErr w:type="spellEnd"/>
    </w:p>
    <w:p w14:paraId="55674A01" w14:textId="77777777" w:rsidR="003848EA" w:rsidRDefault="003848EA" w:rsidP="005D66DC">
      <w:r>
        <w:t>Unterschrift</w:t>
      </w:r>
    </w:p>
    <w:p w14:paraId="768EE5CC" w14:textId="77777777" w:rsidR="005D66DC" w:rsidRDefault="005D66DC" w:rsidP="005D66DC">
      <w:r>
        <w:t>Datum</w:t>
      </w:r>
      <w:r w:rsidR="003848EA">
        <w:t xml:space="preserve"> Abgabe: 27.06.2025</w:t>
      </w:r>
    </w:p>
    <w:p w14:paraId="6312B05A" w14:textId="77777777" w:rsidR="00637AD1" w:rsidRDefault="003848EA" w:rsidP="005D66DC">
      <w:r>
        <w:t xml:space="preserve">Lehrfirma: EKZ </w:t>
      </w:r>
      <w:proofErr w:type="spellStart"/>
      <w:r>
        <w:t>Eltop</w:t>
      </w:r>
      <w:proofErr w:type="spellEnd"/>
    </w:p>
    <w:p w14:paraId="5F04669A" w14:textId="63FAE3F1" w:rsidR="00637AD1" w:rsidRDefault="00637AD1">
      <w:r>
        <w:t>V</w:t>
      </w:r>
      <w:r w:rsidR="00EE5967">
        <w:t>1</w:t>
      </w:r>
      <w:r>
        <w:t>.</w:t>
      </w:r>
      <w:r w:rsidR="004F0811">
        <w:t>2</w:t>
      </w:r>
    </w:p>
    <w:p w14:paraId="46E11017" w14:textId="77777777" w:rsidR="005D66DC" w:rsidRDefault="005D66DC">
      <w:r>
        <w:br w:type="page"/>
      </w:r>
    </w:p>
    <w:sdt>
      <w:sdtPr>
        <w:rPr>
          <w:rFonts w:asciiTheme="minorHAnsi" w:eastAsiaTheme="minorHAnsi" w:hAnsiTheme="minorHAnsi" w:cstheme="minorBidi"/>
          <w:color w:val="auto"/>
          <w:kern w:val="2"/>
          <w:sz w:val="22"/>
          <w:szCs w:val="24"/>
          <w:lang w:eastAsia="en-US"/>
          <w14:ligatures w14:val="standardContextual"/>
        </w:rPr>
        <w:id w:val="-515612689"/>
        <w:docPartObj>
          <w:docPartGallery w:val="Table of Contents"/>
          <w:docPartUnique/>
        </w:docPartObj>
      </w:sdtPr>
      <w:sdtEndPr>
        <w:rPr>
          <w:b/>
          <w:bCs/>
        </w:rPr>
      </w:sdtEndPr>
      <w:sdtContent>
        <w:p w14:paraId="43331CA5" w14:textId="77777777" w:rsidR="005D66DC" w:rsidRPr="006F4692" w:rsidRDefault="005D66DC" w:rsidP="005D66DC">
          <w:pPr>
            <w:pStyle w:val="Inhaltsverzeichnisberschrift"/>
            <w:pBdr>
              <w:bottom w:val="single" w:sz="4" w:space="1" w:color="auto"/>
            </w:pBdr>
            <w:rPr>
              <w:rStyle w:val="berschrift2Zchn"/>
            </w:rPr>
          </w:pPr>
          <w:r w:rsidRPr="006F4692">
            <w:rPr>
              <w:rStyle w:val="berschrift2Zchn"/>
            </w:rPr>
            <w:t>Inhaltsverzeichnis</w:t>
          </w:r>
        </w:p>
        <w:p w14:paraId="15642D9C" w14:textId="33E271C7" w:rsidR="00A412EA" w:rsidRDefault="005D66DC">
          <w:pPr>
            <w:pStyle w:val="Verzeichnis2"/>
            <w:tabs>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200032391" w:history="1">
            <w:r w:rsidR="00A412EA" w:rsidRPr="00B92A60">
              <w:rPr>
                <w:rStyle w:val="Hyperlink"/>
                <w:noProof/>
              </w:rPr>
              <w:t>Änderungstabelle</w:t>
            </w:r>
            <w:r w:rsidR="00A412EA">
              <w:rPr>
                <w:noProof/>
                <w:webHidden/>
              </w:rPr>
              <w:tab/>
            </w:r>
            <w:r w:rsidR="00A412EA">
              <w:rPr>
                <w:noProof/>
                <w:webHidden/>
              </w:rPr>
              <w:fldChar w:fldCharType="begin"/>
            </w:r>
            <w:r w:rsidR="00A412EA">
              <w:rPr>
                <w:noProof/>
                <w:webHidden/>
              </w:rPr>
              <w:instrText xml:space="preserve"> PAGEREF _Toc200032391 \h </w:instrText>
            </w:r>
            <w:r w:rsidR="00A412EA">
              <w:rPr>
                <w:noProof/>
                <w:webHidden/>
              </w:rPr>
            </w:r>
            <w:r w:rsidR="00A412EA">
              <w:rPr>
                <w:noProof/>
                <w:webHidden/>
              </w:rPr>
              <w:fldChar w:fldCharType="separate"/>
            </w:r>
            <w:r w:rsidR="00A412EA">
              <w:rPr>
                <w:noProof/>
                <w:webHidden/>
              </w:rPr>
              <w:t>2</w:t>
            </w:r>
            <w:r w:rsidR="00A412EA">
              <w:rPr>
                <w:noProof/>
                <w:webHidden/>
              </w:rPr>
              <w:fldChar w:fldCharType="end"/>
            </w:r>
          </w:hyperlink>
        </w:p>
        <w:p w14:paraId="3F366761" w14:textId="5DC026B3" w:rsidR="00A412EA" w:rsidRDefault="003F758E">
          <w:pPr>
            <w:pStyle w:val="Verzeichnis2"/>
            <w:tabs>
              <w:tab w:val="right" w:leader="dot" w:pos="9062"/>
            </w:tabs>
            <w:rPr>
              <w:rFonts w:cstheme="minorBidi"/>
              <w:noProof/>
              <w:kern w:val="2"/>
              <w:sz w:val="24"/>
              <w:szCs w:val="24"/>
              <w14:ligatures w14:val="standardContextual"/>
            </w:rPr>
          </w:pPr>
          <w:hyperlink w:anchor="_Toc200032392" w:history="1">
            <w:r w:rsidR="00A412EA" w:rsidRPr="00B92A60">
              <w:rPr>
                <w:rStyle w:val="Hyperlink"/>
                <w:noProof/>
              </w:rPr>
              <w:t>Tagesjurnal</w:t>
            </w:r>
            <w:r w:rsidR="00A412EA">
              <w:rPr>
                <w:noProof/>
                <w:webHidden/>
              </w:rPr>
              <w:tab/>
            </w:r>
            <w:r w:rsidR="00A412EA">
              <w:rPr>
                <w:noProof/>
                <w:webHidden/>
              </w:rPr>
              <w:fldChar w:fldCharType="begin"/>
            </w:r>
            <w:r w:rsidR="00A412EA">
              <w:rPr>
                <w:noProof/>
                <w:webHidden/>
              </w:rPr>
              <w:instrText xml:space="preserve"> PAGEREF _Toc200032392 \h </w:instrText>
            </w:r>
            <w:r w:rsidR="00A412EA">
              <w:rPr>
                <w:noProof/>
                <w:webHidden/>
              </w:rPr>
            </w:r>
            <w:r w:rsidR="00A412EA">
              <w:rPr>
                <w:noProof/>
                <w:webHidden/>
              </w:rPr>
              <w:fldChar w:fldCharType="separate"/>
            </w:r>
            <w:r w:rsidR="00A412EA">
              <w:rPr>
                <w:noProof/>
                <w:webHidden/>
              </w:rPr>
              <w:t>4</w:t>
            </w:r>
            <w:r w:rsidR="00A412EA">
              <w:rPr>
                <w:noProof/>
                <w:webHidden/>
              </w:rPr>
              <w:fldChar w:fldCharType="end"/>
            </w:r>
          </w:hyperlink>
        </w:p>
        <w:p w14:paraId="2528C670" w14:textId="25D6DAD8" w:rsidR="00A412EA" w:rsidRDefault="003F758E">
          <w:pPr>
            <w:pStyle w:val="Verzeichnis3"/>
            <w:tabs>
              <w:tab w:val="right" w:leader="dot" w:pos="9062"/>
            </w:tabs>
            <w:rPr>
              <w:rFonts w:cstheme="minorBidi"/>
              <w:noProof/>
              <w:kern w:val="2"/>
              <w:sz w:val="24"/>
              <w:szCs w:val="24"/>
              <w14:ligatures w14:val="standardContextual"/>
            </w:rPr>
          </w:pPr>
          <w:hyperlink w:anchor="_Toc200032393" w:history="1">
            <w:r w:rsidR="00A412EA" w:rsidRPr="00B92A60">
              <w:rPr>
                <w:rStyle w:val="Hyperlink"/>
                <w:noProof/>
              </w:rPr>
              <w:t>Tagesjournal – Mittwoch, 5. Juni 2025</w:t>
            </w:r>
            <w:r w:rsidR="00A412EA">
              <w:rPr>
                <w:noProof/>
                <w:webHidden/>
              </w:rPr>
              <w:tab/>
            </w:r>
            <w:r w:rsidR="00A412EA">
              <w:rPr>
                <w:noProof/>
                <w:webHidden/>
              </w:rPr>
              <w:fldChar w:fldCharType="begin"/>
            </w:r>
            <w:r w:rsidR="00A412EA">
              <w:rPr>
                <w:noProof/>
                <w:webHidden/>
              </w:rPr>
              <w:instrText xml:space="preserve"> PAGEREF _Toc200032393 \h </w:instrText>
            </w:r>
            <w:r w:rsidR="00A412EA">
              <w:rPr>
                <w:noProof/>
                <w:webHidden/>
              </w:rPr>
            </w:r>
            <w:r w:rsidR="00A412EA">
              <w:rPr>
                <w:noProof/>
                <w:webHidden/>
              </w:rPr>
              <w:fldChar w:fldCharType="separate"/>
            </w:r>
            <w:r w:rsidR="00A412EA">
              <w:rPr>
                <w:noProof/>
                <w:webHidden/>
              </w:rPr>
              <w:t>4</w:t>
            </w:r>
            <w:r w:rsidR="00A412EA">
              <w:rPr>
                <w:noProof/>
                <w:webHidden/>
              </w:rPr>
              <w:fldChar w:fldCharType="end"/>
            </w:r>
          </w:hyperlink>
        </w:p>
        <w:p w14:paraId="28517421" w14:textId="1FDE5921" w:rsidR="00A412EA" w:rsidRDefault="003F758E">
          <w:pPr>
            <w:pStyle w:val="Verzeichnis3"/>
            <w:tabs>
              <w:tab w:val="right" w:leader="dot" w:pos="9062"/>
            </w:tabs>
            <w:rPr>
              <w:rFonts w:cstheme="minorBidi"/>
              <w:noProof/>
              <w:kern w:val="2"/>
              <w:sz w:val="24"/>
              <w:szCs w:val="24"/>
              <w14:ligatures w14:val="standardContextual"/>
            </w:rPr>
          </w:pPr>
          <w:hyperlink w:anchor="_Toc200032394" w:history="1">
            <w:r w:rsidR="00A412EA" w:rsidRPr="00B92A60">
              <w:rPr>
                <w:rStyle w:val="Hyperlink"/>
                <w:noProof/>
              </w:rPr>
              <w:t>Tagesjournal – Donnerstag, 6. Juni 2025</w:t>
            </w:r>
            <w:r w:rsidR="00A412EA">
              <w:rPr>
                <w:noProof/>
                <w:webHidden/>
              </w:rPr>
              <w:tab/>
            </w:r>
            <w:r w:rsidR="00A412EA">
              <w:rPr>
                <w:noProof/>
                <w:webHidden/>
              </w:rPr>
              <w:fldChar w:fldCharType="begin"/>
            </w:r>
            <w:r w:rsidR="00A412EA">
              <w:rPr>
                <w:noProof/>
                <w:webHidden/>
              </w:rPr>
              <w:instrText xml:space="preserve"> PAGEREF _Toc200032394 \h </w:instrText>
            </w:r>
            <w:r w:rsidR="00A412EA">
              <w:rPr>
                <w:noProof/>
                <w:webHidden/>
              </w:rPr>
            </w:r>
            <w:r w:rsidR="00A412EA">
              <w:rPr>
                <w:noProof/>
                <w:webHidden/>
              </w:rPr>
              <w:fldChar w:fldCharType="separate"/>
            </w:r>
            <w:r w:rsidR="00A412EA">
              <w:rPr>
                <w:noProof/>
                <w:webHidden/>
              </w:rPr>
              <w:t>4</w:t>
            </w:r>
            <w:r w:rsidR="00A412EA">
              <w:rPr>
                <w:noProof/>
                <w:webHidden/>
              </w:rPr>
              <w:fldChar w:fldCharType="end"/>
            </w:r>
          </w:hyperlink>
        </w:p>
        <w:p w14:paraId="57E0EDBA" w14:textId="29E95070" w:rsidR="00A412EA" w:rsidRDefault="003F758E">
          <w:pPr>
            <w:pStyle w:val="Verzeichnis2"/>
            <w:tabs>
              <w:tab w:val="right" w:leader="dot" w:pos="9062"/>
            </w:tabs>
            <w:rPr>
              <w:rFonts w:cstheme="minorBidi"/>
              <w:noProof/>
              <w:kern w:val="2"/>
              <w:sz w:val="24"/>
              <w:szCs w:val="24"/>
              <w14:ligatures w14:val="standardContextual"/>
            </w:rPr>
          </w:pPr>
          <w:hyperlink w:anchor="_Toc200032395" w:history="1">
            <w:r w:rsidR="00A412EA" w:rsidRPr="00B92A60">
              <w:rPr>
                <w:rStyle w:val="Hyperlink"/>
                <w:noProof/>
              </w:rPr>
              <w:t>Einleitung</w:t>
            </w:r>
            <w:r w:rsidR="00A412EA">
              <w:rPr>
                <w:noProof/>
                <w:webHidden/>
              </w:rPr>
              <w:tab/>
            </w:r>
            <w:r w:rsidR="00A412EA">
              <w:rPr>
                <w:noProof/>
                <w:webHidden/>
              </w:rPr>
              <w:fldChar w:fldCharType="begin"/>
            </w:r>
            <w:r w:rsidR="00A412EA">
              <w:rPr>
                <w:noProof/>
                <w:webHidden/>
              </w:rPr>
              <w:instrText xml:space="preserve"> PAGEREF _Toc200032395 \h </w:instrText>
            </w:r>
            <w:r w:rsidR="00A412EA">
              <w:rPr>
                <w:noProof/>
                <w:webHidden/>
              </w:rPr>
            </w:r>
            <w:r w:rsidR="00A412EA">
              <w:rPr>
                <w:noProof/>
                <w:webHidden/>
              </w:rPr>
              <w:fldChar w:fldCharType="separate"/>
            </w:r>
            <w:r w:rsidR="00A412EA">
              <w:rPr>
                <w:noProof/>
                <w:webHidden/>
              </w:rPr>
              <w:t>5</w:t>
            </w:r>
            <w:r w:rsidR="00A412EA">
              <w:rPr>
                <w:noProof/>
                <w:webHidden/>
              </w:rPr>
              <w:fldChar w:fldCharType="end"/>
            </w:r>
          </w:hyperlink>
        </w:p>
        <w:p w14:paraId="6B0CED4E" w14:textId="0871C487" w:rsidR="00A412EA" w:rsidRDefault="003F758E">
          <w:pPr>
            <w:pStyle w:val="Verzeichnis2"/>
            <w:tabs>
              <w:tab w:val="right" w:leader="dot" w:pos="9062"/>
            </w:tabs>
            <w:rPr>
              <w:rFonts w:cstheme="minorBidi"/>
              <w:noProof/>
              <w:kern w:val="2"/>
              <w:sz w:val="24"/>
              <w:szCs w:val="24"/>
              <w14:ligatures w14:val="standardContextual"/>
            </w:rPr>
          </w:pPr>
          <w:hyperlink w:anchor="_Toc200032396" w:history="1">
            <w:r w:rsidR="00A412EA" w:rsidRPr="00B92A60">
              <w:rPr>
                <w:rStyle w:val="Hyperlink"/>
                <w:noProof/>
              </w:rPr>
              <w:t>Aufgabenstellung</w:t>
            </w:r>
            <w:r w:rsidR="00A412EA">
              <w:rPr>
                <w:noProof/>
                <w:webHidden/>
              </w:rPr>
              <w:tab/>
            </w:r>
            <w:r w:rsidR="00A412EA">
              <w:rPr>
                <w:noProof/>
                <w:webHidden/>
              </w:rPr>
              <w:fldChar w:fldCharType="begin"/>
            </w:r>
            <w:r w:rsidR="00A412EA">
              <w:rPr>
                <w:noProof/>
                <w:webHidden/>
              </w:rPr>
              <w:instrText xml:space="preserve"> PAGEREF _Toc200032396 \h </w:instrText>
            </w:r>
            <w:r w:rsidR="00A412EA">
              <w:rPr>
                <w:noProof/>
                <w:webHidden/>
              </w:rPr>
            </w:r>
            <w:r w:rsidR="00A412EA">
              <w:rPr>
                <w:noProof/>
                <w:webHidden/>
              </w:rPr>
              <w:fldChar w:fldCharType="separate"/>
            </w:r>
            <w:r w:rsidR="00A412EA">
              <w:rPr>
                <w:noProof/>
                <w:webHidden/>
              </w:rPr>
              <w:t>5</w:t>
            </w:r>
            <w:r w:rsidR="00A412EA">
              <w:rPr>
                <w:noProof/>
                <w:webHidden/>
              </w:rPr>
              <w:fldChar w:fldCharType="end"/>
            </w:r>
          </w:hyperlink>
        </w:p>
        <w:p w14:paraId="69F8C963" w14:textId="632F15F8" w:rsidR="00A412EA" w:rsidRDefault="003F758E">
          <w:pPr>
            <w:pStyle w:val="Verzeichnis2"/>
            <w:tabs>
              <w:tab w:val="right" w:leader="dot" w:pos="9062"/>
            </w:tabs>
            <w:rPr>
              <w:rFonts w:cstheme="minorBidi"/>
              <w:noProof/>
              <w:kern w:val="2"/>
              <w:sz w:val="24"/>
              <w:szCs w:val="24"/>
              <w14:ligatures w14:val="standardContextual"/>
            </w:rPr>
          </w:pPr>
          <w:hyperlink w:anchor="_Toc200032397" w:history="1">
            <w:r w:rsidR="00A412EA" w:rsidRPr="00B92A60">
              <w:rPr>
                <w:rStyle w:val="Hyperlink"/>
                <w:noProof/>
              </w:rPr>
              <w:t>Projektbeschreibung</w:t>
            </w:r>
            <w:r w:rsidR="00A412EA">
              <w:rPr>
                <w:noProof/>
                <w:webHidden/>
              </w:rPr>
              <w:tab/>
            </w:r>
            <w:r w:rsidR="00A412EA">
              <w:rPr>
                <w:noProof/>
                <w:webHidden/>
              </w:rPr>
              <w:fldChar w:fldCharType="begin"/>
            </w:r>
            <w:r w:rsidR="00A412EA">
              <w:rPr>
                <w:noProof/>
                <w:webHidden/>
              </w:rPr>
              <w:instrText xml:space="preserve"> PAGEREF _Toc200032397 \h </w:instrText>
            </w:r>
            <w:r w:rsidR="00A412EA">
              <w:rPr>
                <w:noProof/>
                <w:webHidden/>
              </w:rPr>
            </w:r>
            <w:r w:rsidR="00A412EA">
              <w:rPr>
                <w:noProof/>
                <w:webHidden/>
              </w:rPr>
              <w:fldChar w:fldCharType="separate"/>
            </w:r>
            <w:r w:rsidR="00A412EA">
              <w:rPr>
                <w:noProof/>
                <w:webHidden/>
              </w:rPr>
              <w:t>5</w:t>
            </w:r>
            <w:r w:rsidR="00A412EA">
              <w:rPr>
                <w:noProof/>
                <w:webHidden/>
              </w:rPr>
              <w:fldChar w:fldCharType="end"/>
            </w:r>
          </w:hyperlink>
        </w:p>
        <w:p w14:paraId="0852C524" w14:textId="7CF75ED9" w:rsidR="00A412EA" w:rsidRDefault="003F758E">
          <w:pPr>
            <w:pStyle w:val="Verzeichnis2"/>
            <w:tabs>
              <w:tab w:val="right" w:leader="dot" w:pos="9062"/>
            </w:tabs>
            <w:rPr>
              <w:rFonts w:cstheme="minorBidi"/>
              <w:noProof/>
              <w:kern w:val="2"/>
              <w:sz w:val="24"/>
              <w:szCs w:val="24"/>
              <w14:ligatures w14:val="standardContextual"/>
            </w:rPr>
          </w:pPr>
          <w:hyperlink w:anchor="_Toc200032398" w:history="1">
            <w:r w:rsidR="00A412EA" w:rsidRPr="00B92A60">
              <w:rPr>
                <w:rStyle w:val="Hyperlink"/>
                <w:noProof/>
              </w:rPr>
              <w:t>Raspberry PI einrichten</w:t>
            </w:r>
            <w:r w:rsidR="00A412EA">
              <w:rPr>
                <w:noProof/>
                <w:webHidden/>
              </w:rPr>
              <w:tab/>
            </w:r>
            <w:r w:rsidR="00A412EA">
              <w:rPr>
                <w:noProof/>
                <w:webHidden/>
              </w:rPr>
              <w:fldChar w:fldCharType="begin"/>
            </w:r>
            <w:r w:rsidR="00A412EA">
              <w:rPr>
                <w:noProof/>
                <w:webHidden/>
              </w:rPr>
              <w:instrText xml:space="preserve"> PAGEREF _Toc200032398 \h </w:instrText>
            </w:r>
            <w:r w:rsidR="00A412EA">
              <w:rPr>
                <w:noProof/>
                <w:webHidden/>
              </w:rPr>
            </w:r>
            <w:r w:rsidR="00A412EA">
              <w:rPr>
                <w:noProof/>
                <w:webHidden/>
              </w:rPr>
              <w:fldChar w:fldCharType="separate"/>
            </w:r>
            <w:r w:rsidR="00A412EA">
              <w:rPr>
                <w:noProof/>
                <w:webHidden/>
              </w:rPr>
              <w:t>6</w:t>
            </w:r>
            <w:r w:rsidR="00A412EA">
              <w:rPr>
                <w:noProof/>
                <w:webHidden/>
              </w:rPr>
              <w:fldChar w:fldCharType="end"/>
            </w:r>
          </w:hyperlink>
        </w:p>
        <w:p w14:paraId="6A61B850" w14:textId="2F416377" w:rsidR="00A412EA" w:rsidRDefault="003F758E">
          <w:pPr>
            <w:pStyle w:val="Verzeichnis3"/>
            <w:tabs>
              <w:tab w:val="right" w:leader="dot" w:pos="9062"/>
            </w:tabs>
            <w:rPr>
              <w:rFonts w:cstheme="minorBidi"/>
              <w:noProof/>
              <w:kern w:val="2"/>
              <w:sz w:val="24"/>
              <w:szCs w:val="24"/>
              <w14:ligatures w14:val="standardContextual"/>
            </w:rPr>
          </w:pPr>
          <w:hyperlink w:anchor="_Toc200032399" w:history="1">
            <w:r w:rsidR="00A412EA" w:rsidRPr="00B92A60">
              <w:rPr>
                <w:rStyle w:val="Hyperlink"/>
                <w:noProof/>
              </w:rPr>
              <w:t>Raspberry Pi vorbereiten mit Raspberry Pi Imager</w:t>
            </w:r>
            <w:r w:rsidR="00A412EA">
              <w:rPr>
                <w:noProof/>
                <w:webHidden/>
              </w:rPr>
              <w:tab/>
            </w:r>
            <w:r w:rsidR="00A412EA">
              <w:rPr>
                <w:noProof/>
                <w:webHidden/>
              </w:rPr>
              <w:fldChar w:fldCharType="begin"/>
            </w:r>
            <w:r w:rsidR="00A412EA">
              <w:rPr>
                <w:noProof/>
                <w:webHidden/>
              </w:rPr>
              <w:instrText xml:space="preserve"> PAGEREF _Toc200032399 \h </w:instrText>
            </w:r>
            <w:r w:rsidR="00A412EA">
              <w:rPr>
                <w:noProof/>
                <w:webHidden/>
              </w:rPr>
            </w:r>
            <w:r w:rsidR="00A412EA">
              <w:rPr>
                <w:noProof/>
                <w:webHidden/>
              </w:rPr>
              <w:fldChar w:fldCharType="separate"/>
            </w:r>
            <w:r w:rsidR="00A412EA">
              <w:rPr>
                <w:noProof/>
                <w:webHidden/>
              </w:rPr>
              <w:t>6</w:t>
            </w:r>
            <w:r w:rsidR="00A412EA">
              <w:rPr>
                <w:noProof/>
                <w:webHidden/>
              </w:rPr>
              <w:fldChar w:fldCharType="end"/>
            </w:r>
          </w:hyperlink>
        </w:p>
        <w:p w14:paraId="41E8C4C8" w14:textId="7B5B1386" w:rsidR="00A412EA" w:rsidRDefault="003F758E">
          <w:pPr>
            <w:pStyle w:val="Verzeichnis3"/>
            <w:tabs>
              <w:tab w:val="right" w:leader="dot" w:pos="9062"/>
            </w:tabs>
            <w:rPr>
              <w:rFonts w:cstheme="minorBidi"/>
              <w:noProof/>
              <w:kern w:val="2"/>
              <w:sz w:val="24"/>
              <w:szCs w:val="24"/>
              <w14:ligatures w14:val="standardContextual"/>
            </w:rPr>
          </w:pPr>
          <w:hyperlink w:anchor="_Toc200032400" w:history="1">
            <w:r w:rsidR="00A412EA" w:rsidRPr="00B92A60">
              <w:rPr>
                <w:rStyle w:val="Hyperlink"/>
                <w:noProof/>
              </w:rPr>
              <w:t>Mit dem Raspberry Pi verbinden (SSH)</w:t>
            </w:r>
            <w:r w:rsidR="00A412EA">
              <w:rPr>
                <w:noProof/>
                <w:webHidden/>
              </w:rPr>
              <w:tab/>
            </w:r>
            <w:r w:rsidR="00A412EA">
              <w:rPr>
                <w:noProof/>
                <w:webHidden/>
              </w:rPr>
              <w:fldChar w:fldCharType="begin"/>
            </w:r>
            <w:r w:rsidR="00A412EA">
              <w:rPr>
                <w:noProof/>
                <w:webHidden/>
              </w:rPr>
              <w:instrText xml:space="preserve"> PAGEREF _Toc200032400 \h </w:instrText>
            </w:r>
            <w:r w:rsidR="00A412EA">
              <w:rPr>
                <w:noProof/>
                <w:webHidden/>
              </w:rPr>
            </w:r>
            <w:r w:rsidR="00A412EA">
              <w:rPr>
                <w:noProof/>
                <w:webHidden/>
              </w:rPr>
              <w:fldChar w:fldCharType="separate"/>
            </w:r>
            <w:r w:rsidR="00A412EA">
              <w:rPr>
                <w:noProof/>
                <w:webHidden/>
              </w:rPr>
              <w:t>6</w:t>
            </w:r>
            <w:r w:rsidR="00A412EA">
              <w:rPr>
                <w:noProof/>
                <w:webHidden/>
              </w:rPr>
              <w:fldChar w:fldCharType="end"/>
            </w:r>
          </w:hyperlink>
        </w:p>
        <w:p w14:paraId="19D1FFD4" w14:textId="48FE60BC" w:rsidR="00A412EA" w:rsidRDefault="003F758E">
          <w:pPr>
            <w:pStyle w:val="Verzeichnis3"/>
            <w:tabs>
              <w:tab w:val="right" w:leader="dot" w:pos="9062"/>
            </w:tabs>
            <w:rPr>
              <w:rFonts w:cstheme="minorBidi"/>
              <w:noProof/>
              <w:kern w:val="2"/>
              <w:sz w:val="24"/>
              <w:szCs w:val="24"/>
              <w14:ligatures w14:val="standardContextual"/>
            </w:rPr>
          </w:pPr>
          <w:hyperlink w:anchor="_Toc200032401" w:history="1">
            <w:r w:rsidR="00A412EA" w:rsidRPr="00B92A60">
              <w:rPr>
                <w:rStyle w:val="Hyperlink"/>
                <w:noProof/>
              </w:rPr>
              <w:t>Statische IP-Adresse festlegen</w:t>
            </w:r>
            <w:r w:rsidR="00A412EA">
              <w:rPr>
                <w:noProof/>
                <w:webHidden/>
              </w:rPr>
              <w:tab/>
            </w:r>
            <w:r w:rsidR="00A412EA">
              <w:rPr>
                <w:noProof/>
                <w:webHidden/>
              </w:rPr>
              <w:fldChar w:fldCharType="begin"/>
            </w:r>
            <w:r w:rsidR="00A412EA">
              <w:rPr>
                <w:noProof/>
                <w:webHidden/>
              </w:rPr>
              <w:instrText xml:space="preserve"> PAGEREF _Toc200032401 \h </w:instrText>
            </w:r>
            <w:r w:rsidR="00A412EA">
              <w:rPr>
                <w:noProof/>
                <w:webHidden/>
              </w:rPr>
            </w:r>
            <w:r w:rsidR="00A412EA">
              <w:rPr>
                <w:noProof/>
                <w:webHidden/>
              </w:rPr>
              <w:fldChar w:fldCharType="separate"/>
            </w:r>
            <w:r w:rsidR="00A412EA">
              <w:rPr>
                <w:noProof/>
                <w:webHidden/>
              </w:rPr>
              <w:t>6</w:t>
            </w:r>
            <w:r w:rsidR="00A412EA">
              <w:rPr>
                <w:noProof/>
                <w:webHidden/>
              </w:rPr>
              <w:fldChar w:fldCharType="end"/>
            </w:r>
          </w:hyperlink>
        </w:p>
        <w:p w14:paraId="28503352" w14:textId="195F9437" w:rsidR="00A412EA" w:rsidRDefault="003F758E">
          <w:pPr>
            <w:pStyle w:val="Verzeichnis3"/>
            <w:tabs>
              <w:tab w:val="right" w:leader="dot" w:pos="9062"/>
            </w:tabs>
            <w:rPr>
              <w:rFonts w:cstheme="minorBidi"/>
              <w:noProof/>
              <w:kern w:val="2"/>
              <w:sz w:val="24"/>
              <w:szCs w:val="24"/>
              <w14:ligatures w14:val="standardContextual"/>
            </w:rPr>
          </w:pPr>
          <w:hyperlink w:anchor="_Toc200032402" w:history="1">
            <w:r w:rsidR="00A412EA" w:rsidRPr="00B92A60">
              <w:rPr>
                <w:rStyle w:val="Hyperlink"/>
                <w:noProof/>
              </w:rPr>
              <w:t>Docker installieren</w:t>
            </w:r>
            <w:r w:rsidR="00A412EA">
              <w:rPr>
                <w:noProof/>
                <w:webHidden/>
              </w:rPr>
              <w:tab/>
            </w:r>
            <w:r w:rsidR="00A412EA">
              <w:rPr>
                <w:noProof/>
                <w:webHidden/>
              </w:rPr>
              <w:fldChar w:fldCharType="begin"/>
            </w:r>
            <w:r w:rsidR="00A412EA">
              <w:rPr>
                <w:noProof/>
                <w:webHidden/>
              </w:rPr>
              <w:instrText xml:space="preserve"> PAGEREF _Toc200032402 \h </w:instrText>
            </w:r>
            <w:r w:rsidR="00A412EA">
              <w:rPr>
                <w:noProof/>
                <w:webHidden/>
              </w:rPr>
            </w:r>
            <w:r w:rsidR="00A412EA">
              <w:rPr>
                <w:noProof/>
                <w:webHidden/>
              </w:rPr>
              <w:fldChar w:fldCharType="separate"/>
            </w:r>
            <w:r w:rsidR="00A412EA">
              <w:rPr>
                <w:noProof/>
                <w:webHidden/>
              </w:rPr>
              <w:t>7</w:t>
            </w:r>
            <w:r w:rsidR="00A412EA">
              <w:rPr>
                <w:noProof/>
                <w:webHidden/>
              </w:rPr>
              <w:fldChar w:fldCharType="end"/>
            </w:r>
          </w:hyperlink>
        </w:p>
        <w:p w14:paraId="27CD9952" w14:textId="781E8BFC" w:rsidR="00A412EA" w:rsidRDefault="003F758E">
          <w:pPr>
            <w:pStyle w:val="Verzeichnis2"/>
            <w:tabs>
              <w:tab w:val="right" w:leader="dot" w:pos="9062"/>
            </w:tabs>
            <w:rPr>
              <w:rFonts w:cstheme="minorBidi"/>
              <w:noProof/>
              <w:kern w:val="2"/>
              <w:sz w:val="24"/>
              <w:szCs w:val="24"/>
              <w14:ligatures w14:val="standardContextual"/>
            </w:rPr>
          </w:pPr>
          <w:hyperlink w:anchor="_Toc200032403" w:history="1">
            <w:r w:rsidR="00A412EA" w:rsidRPr="00B92A60">
              <w:rPr>
                <w:rStyle w:val="Hyperlink"/>
                <w:noProof/>
              </w:rPr>
              <w:t>Selfhosted Platform Basisk</w:t>
            </w:r>
            <w:r w:rsidR="00A412EA">
              <w:rPr>
                <w:noProof/>
                <w:webHidden/>
              </w:rPr>
              <w:tab/>
            </w:r>
            <w:r w:rsidR="00A412EA">
              <w:rPr>
                <w:noProof/>
                <w:webHidden/>
              </w:rPr>
              <w:fldChar w:fldCharType="begin"/>
            </w:r>
            <w:r w:rsidR="00A412EA">
              <w:rPr>
                <w:noProof/>
                <w:webHidden/>
              </w:rPr>
              <w:instrText xml:space="preserve"> PAGEREF _Toc200032403 \h </w:instrText>
            </w:r>
            <w:r w:rsidR="00A412EA">
              <w:rPr>
                <w:noProof/>
                <w:webHidden/>
              </w:rPr>
            </w:r>
            <w:r w:rsidR="00A412EA">
              <w:rPr>
                <w:noProof/>
                <w:webHidden/>
              </w:rPr>
              <w:fldChar w:fldCharType="separate"/>
            </w:r>
            <w:r w:rsidR="00A412EA">
              <w:rPr>
                <w:noProof/>
                <w:webHidden/>
              </w:rPr>
              <w:t>8</w:t>
            </w:r>
            <w:r w:rsidR="00A412EA">
              <w:rPr>
                <w:noProof/>
                <w:webHidden/>
              </w:rPr>
              <w:fldChar w:fldCharType="end"/>
            </w:r>
          </w:hyperlink>
        </w:p>
        <w:p w14:paraId="157FB20A" w14:textId="55742F1D" w:rsidR="00A412EA" w:rsidRDefault="003F758E">
          <w:pPr>
            <w:pStyle w:val="Verzeichnis3"/>
            <w:tabs>
              <w:tab w:val="right" w:leader="dot" w:pos="9062"/>
            </w:tabs>
            <w:rPr>
              <w:rFonts w:cstheme="minorBidi"/>
              <w:noProof/>
              <w:kern w:val="2"/>
              <w:sz w:val="24"/>
              <w:szCs w:val="24"/>
              <w14:ligatures w14:val="standardContextual"/>
            </w:rPr>
          </w:pPr>
          <w:hyperlink w:anchor="_Toc200032404" w:history="1">
            <w:r w:rsidR="00A412EA" w:rsidRPr="00B92A60">
              <w:rPr>
                <w:rStyle w:val="Hyperlink"/>
                <w:noProof/>
              </w:rPr>
              <w:t>Projektverzeichniss</w:t>
            </w:r>
            <w:r w:rsidR="00A412EA">
              <w:rPr>
                <w:noProof/>
                <w:webHidden/>
              </w:rPr>
              <w:tab/>
            </w:r>
            <w:r w:rsidR="00A412EA">
              <w:rPr>
                <w:noProof/>
                <w:webHidden/>
              </w:rPr>
              <w:fldChar w:fldCharType="begin"/>
            </w:r>
            <w:r w:rsidR="00A412EA">
              <w:rPr>
                <w:noProof/>
                <w:webHidden/>
              </w:rPr>
              <w:instrText xml:space="preserve"> PAGEREF _Toc200032404 \h </w:instrText>
            </w:r>
            <w:r w:rsidR="00A412EA">
              <w:rPr>
                <w:noProof/>
                <w:webHidden/>
              </w:rPr>
            </w:r>
            <w:r w:rsidR="00A412EA">
              <w:rPr>
                <w:noProof/>
                <w:webHidden/>
              </w:rPr>
              <w:fldChar w:fldCharType="separate"/>
            </w:r>
            <w:r w:rsidR="00A412EA">
              <w:rPr>
                <w:noProof/>
                <w:webHidden/>
              </w:rPr>
              <w:t>8</w:t>
            </w:r>
            <w:r w:rsidR="00A412EA">
              <w:rPr>
                <w:noProof/>
                <w:webHidden/>
              </w:rPr>
              <w:fldChar w:fldCharType="end"/>
            </w:r>
          </w:hyperlink>
        </w:p>
        <w:p w14:paraId="5EDDD58A" w14:textId="0601985C" w:rsidR="00A412EA" w:rsidRDefault="003F758E">
          <w:pPr>
            <w:pStyle w:val="Verzeichnis3"/>
            <w:tabs>
              <w:tab w:val="right" w:leader="dot" w:pos="9062"/>
            </w:tabs>
            <w:rPr>
              <w:rFonts w:cstheme="minorBidi"/>
              <w:noProof/>
              <w:kern w:val="2"/>
              <w:sz w:val="24"/>
              <w:szCs w:val="24"/>
              <w14:ligatures w14:val="standardContextual"/>
            </w:rPr>
          </w:pPr>
          <w:hyperlink w:anchor="_Toc200032405" w:history="1">
            <w:r w:rsidR="00A412EA" w:rsidRPr="00B92A60">
              <w:rPr>
                <w:rStyle w:val="Hyperlink"/>
                <w:noProof/>
              </w:rPr>
              <w:t>Uptime Kuma Contianer</w:t>
            </w:r>
            <w:r w:rsidR="00A412EA">
              <w:rPr>
                <w:noProof/>
                <w:webHidden/>
              </w:rPr>
              <w:tab/>
            </w:r>
            <w:r w:rsidR="00A412EA">
              <w:rPr>
                <w:noProof/>
                <w:webHidden/>
              </w:rPr>
              <w:fldChar w:fldCharType="begin"/>
            </w:r>
            <w:r w:rsidR="00A412EA">
              <w:rPr>
                <w:noProof/>
                <w:webHidden/>
              </w:rPr>
              <w:instrText xml:space="preserve"> PAGEREF _Toc200032405 \h </w:instrText>
            </w:r>
            <w:r w:rsidR="00A412EA">
              <w:rPr>
                <w:noProof/>
                <w:webHidden/>
              </w:rPr>
            </w:r>
            <w:r w:rsidR="00A412EA">
              <w:rPr>
                <w:noProof/>
                <w:webHidden/>
              </w:rPr>
              <w:fldChar w:fldCharType="separate"/>
            </w:r>
            <w:r w:rsidR="00A412EA">
              <w:rPr>
                <w:noProof/>
                <w:webHidden/>
              </w:rPr>
              <w:t>8</w:t>
            </w:r>
            <w:r w:rsidR="00A412EA">
              <w:rPr>
                <w:noProof/>
                <w:webHidden/>
              </w:rPr>
              <w:fldChar w:fldCharType="end"/>
            </w:r>
          </w:hyperlink>
        </w:p>
        <w:p w14:paraId="7F55F9E7" w14:textId="07BAD7C8" w:rsidR="00A412EA" w:rsidRDefault="003F758E">
          <w:pPr>
            <w:pStyle w:val="Verzeichnis3"/>
            <w:tabs>
              <w:tab w:val="right" w:leader="dot" w:pos="9062"/>
            </w:tabs>
            <w:rPr>
              <w:rFonts w:cstheme="minorBidi"/>
              <w:noProof/>
              <w:kern w:val="2"/>
              <w:sz w:val="24"/>
              <w:szCs w:val="24"/>
              <w14:ligatures w14:val="standardContextual"/>
            </w:rPr>
          </w:pPr>
          <w:hyperlink w:anchor="_Toc200032406" w:history="1">
            <w:r w:rsidR="00A412EA" w:rsidRPr="00B92A60">
              <w:rPr>
                <w:rStyle w:val="Hyperlink"/>
                <w:noProof/>
              </w:rPr>
              <w:t>Admin-Konto für Uptime Kuma einrichten</w:t>
            </w:r>
            <w:r w:rsidR="00A412EA">
              <w:rPr>
                <w:noProof/>
                <w:webHidden/>
              </w:rPr>
              <w:tab/>
            </w:r>
            <w:r w:rsidR="00A412EA">
              <w:rPr>
                <w:noProof/>
                <w:webHidden/>
              </w:rPr>
              <w:fldChar w:fldCharType="begin"/>
            </w:r>
            <w:r w:rsidR="00A412EA">
              <w:rPr>
                <w:noProof/>
                <w:webHidden/>
              </w:rPr>
              <w:instrText xml:space="preserve"> PAGEREF _Toc200032406 \h </w:instrText>
            </w:r>
            <w:r w:rsidR="00A412EA">
              <w:rPr>
                <w:noProof/>
                <w:webHidden/>
              </w:rPr>
            </w:r>
            <w:r w:rsidR="00A412EA">
              <w:rPr>
                <w:noProof/>
                <w:webHidden/>
              </w:rPr>
              <w:fldChar w:fldCharType="separate"/>
            </w:r>
            <w:r w:rsidR="00A412EA">
              <w:rPr>
                <w:noProof/>
                <w:webHidden/>
              </w:rPr>
              <w:t>9</w:t>
            </w:r>
            <w:r w:rsidR="00A412EA">
              <w:rPr>
                <w:noProof/>
                <w:webHidden/>
              </w:rPr>
              <w:fldChar w:fldCharType="end"/>
            </w:r>
          </w:hyperlink>
        </w:p>
        <w:p w14:paraId="20610CE7" w14:textId="747D6117" w:rsidR="00A412EA" w:rsidRDefault="003F758E">
          <w:pPr>
            <w:pStyle w:val="Verzeichnis3"/>
            <w:tabs>
              <w:tab w:val="right" w:leader="dot" w:pos="9062"/>
            </w:tabs>
            <w:rPr>
              <w:rFonts w:cstheme="minorBidi"/>
              <w:noProof/>
              <w:kern w:val="2"/>
              <w:sz w:val="24"/>
              <w:szCs w:val="24"/>
              <w14:ligatures w14:val="standardContextual"/>
            </w:rPr>
          </w:pPr>
          <w:hyperlink w:anchor="_Toc200032407" w:history="1">
            <w:r w:rsidR="00A412EA" w:rsidRPr="00B92A60">
              <w:rPr>
                <w:rStyle w:val="Hyperlink"/>
                <w:noProof/>
              </w:rPr>
              <w:t>Nginx-Proxy konfigurieren</w:t>
            </w:r>
            <w:r w:rsidR="00A412EA">
              <w:rPr>
                <w:noProof/>
                <w:webHidden/>
              </w:rPr>
              <w:tab/>
            </w:r>
            <w:r w:rsidR="00A412EA">
              <w:rPr>
                <w:noProof/>
                <w:webHidden/>
              </w:rPr>
              <w:fldChar w:fldCharType="begin"/>
            </w:r>
            <w:r w:rsidR="00A412EA">
              <w:rPr>
                <w:noProof/>
                <w:webHidden/>
              </w:rPr>
              <w:instrText xml:space="preserve"> PAGEREF _Toc200032407 \h </w:instrText>
            </w:r>
            <w:r w:rsidR="00A412EA">
              <w:rPr>
                <w:noProof/>
                <w:webHidden/>
              </w:rPr>
            </w:r>
            <w:r w:rsidR="00A412EA">
              <w:rPr>
                <w:noProof/>
                <w:webHidden/>
              </w:rPr>
              <w:fldChar w:fldCharType="separate"/>
            </w:r>
            <w:r w:rsidR="00A412EA">
              <w:rPr>
                <w:noProof/>
                <w:webHidden/>
              </w:rPr>
              <w:t>9</w:t>
            </w:r>
            <w:r w:rsidR="00A412EA">
              <w:rPr>
                <w:noProof/>
                <w:webHidden/>
              </w:rPr>
              <w:fldChar w:fldCharType="end"/>
            </w:r>
          </w:hyperlink>
        </w:p>
        <w:p w14:paraId="4638C8AB" w14:textId="23670C8E" w:rsidR="00A412EA" w:rsidRDefault="003F758E">
          <w:pPr>
            <w:pStyle w:val="Verzeichnis3"/>
            <w:tabs>
              <w:tab w:val="right" w:leader="dot" w:pos="9062"/>
            </w:tabs>
            <w:rPr>
              <w:rFonts w:cstheme="minorBidi"/>
              <w:noProof/>
              <w:kern w:val="2"/>
              <w:sz w:val="24"/>
              <w:szCs w:val="24"/>
              <w14:ligatures w14:val="standardContextual"/>
            </w:rPr>
          </w:pPr>
          <w:hyperlink w:anchor="_Toc200032408" w:history="1">
            <w:r w:rsidR="00A412EA" w:rsidRPr="00B92A60">
              <w:rPr>
                <w:rStyle w:val="Hyperlink"/>
                <w:noProof/>
              </w:rPr>
              <w:t>Gemeinsames Docker-Netzwerk erstellen</w:t>
            </w:r>
            <w:r w:rsidR="00A412EA">
              <w:rPr>
                <w:noProof/>
                <w:webHidden/>
              </w:rPr>
              <w:tab/>
            </w:r>
            <w:r w:rsidR="00A412EA">
              <w:rPr>
                <w:noProof/>
                <w:webHidden/>
              </w:rPr>
              <w:fldChar w:fldCharType="begin"/>
            </w:r>
            <w:r w:rsidR="00A412EA">
              <w:rPr>
                <w:noProof/>
                <w:webHidden/>
              </w:rPr>
              <w:instrText xml:space="preserve"> PAGEREF _Toc200032408 \h </w:instrText>
            </w:r>
            <w:r w:rsidR="00A412EA">
              <w:rPr>
                <w:noProof/>
                <w:webHidden/>
              </w:rPr>
            </w:r>
            <w:r w:rsidR="00A412EA">
              <w:rPr>
                <w:noProof/>
                <w:webHidden/>
              </w:rPr>
              <w:fldChar w:fldCharType="separate"/>
            </w:r>
            <w:r w:rsidR="00A412EA">
              <w:rPr>
                <w:noProof/>
                <w:webHidden/>
              </w:rPr>
              <w:t>10</w:t>
            </w:r>
            <w:r w:rsidR="00A412EA">
              <w:rPr>
                <w:noProof/>
                <w:webHidden/>
              </w:rPr>
              <w:fldChar w:fldCharType="end"/>
            </w:r>
          </w:hyperlink>
        </w:p>
        <w:p w14:paraId="0B771E4B" w14:textId="6100AF12" w:rsidR="00A412EA" w:rsidRDefault="003F758E">
          <w:pPr>
            <w:pStyle w:val="Verzeichnis3"/>
            <w:tabs>
              <w:tab w:val="right" w:leader="dot" w:pos="9062"/>
            </w:tabs>
            <w:rPr>
              <w:rFonts w:cstheme="minorBidi"/>
              <w:noProof/>
              <w:kern w:val="2"/>
              <w:sz w:val="24"/>
              <w:szCs w:val="24"/>
              <w14:ligatures w14:val="standardContextual"/>
            </w:rPr>
          </w:pPr>
          <w:hyperlink w:anchor="_Toc200032409" w:history="1">
            <w:r w:rsidR="00A412EA" w:rsidRPr="00B92A60">
              <w:rPr>
                <w:rStyle w:val="Hyperlink"/>
                <w:noProof/>
              </w:rPr>
              <w:t>Monitoring Test</w:t>
            </w:r>
            <w:r w:rsidR="00A412EA">
              <w:rPr>
                <w:noProof/>
                <w:webHidden/>
              </w:rPr>
              <w:tab/>
            </w:r>
            <w:r w:rsidR="00A412EA">
              <w:rPr>
                <w:noProof/>
                <w:webHidden/>
              </w:rPr>
              <w:fldChar w:fldCharType="begin"/>
            </w:r>
            <w:r w:rsidR="00A412EA">
              <w:rPr>
                <w:noProof/>
                <w:webHidden/>
              </w:rPr>
              <w:instrText xml:space="preserve"> PAGEREF _Toc200032409 \h </w:instrText>
            </w:r>
            <w:r w:rsidR="00A412EA">
              <w:rPr>
                <w:noProof/>
                <w:webHidden/>
              </w:rPr>
            </w:r>
            <w:r w:rsidR="00A412EA">
              <w:rPr>
                <w:noProof/>
                <w:webHidden/>
              </w:rPr>
              <w:fldChar w:fldCharType="separate"/>
            </w:r>
            <w:r w:rsidR="00A412EA">
              <w:rPr>
                <w:noProof/>
                <w:webHidden/>
              </w:rPr>
              <w:t>11</w:t>
            </w:r>
            <w:r w:rsidR="00A412EA">
              <w:rPr>
                <w:noProof/>
                <w:webHidden/>
              </w:rPr>
              <w:fldChar w:fldCharType="end"/>
            </w:r>
          </w:hyperlink>
        </w:p>
        <w:p w14:paraId="73D1D260" w14:textId="2C8DF130" w:rsidR="00A412EA" w:rsidRDefault="003F758E">
          <w:pPr>
            <w:pStyle w:val="Verzeichnis2"/>
            <w:tabs>
              <w:tab w:val="right" w:leader="dot" w:pos="9062"/>
            </w:tabs>
            <w:rPr>
              <w:rFonts w:cstheme="minorBidi"/>
              <w:noProof/>
              <w:kern w:val="2"/>
              <w:sz w:val="24"/>
              <w:szCs w:val="24"/>
              <w14:ligatures w14:val="standardContextual"/>
            </w:rPr>
          </w:pPr>
          <w:hyperlink w:anchor="_Toc200032410" w:history="1">
            <w:r w:rsidR="00A412EA" w:rsidRPr="00B92A60">
              <w:rPr>
                <w:rStyle w:val="Hyperlink"/>
                <w:noProof/>
              </w:rPr>
              <w:t>Mein Titel</w:t>
            </w:r>
            <w:r w:rsidR="00A412EA">
              <w:rPr>
                <w:noProof/>
                <w:webHidden/>
              </w:rPr>
              <w:tab/>
            </w:r>
            <w:r w:rsidR="00A412EA">
              <w:rPr>
                <w:noProof/>
                <w:webHidden/>
              </w:rPr>
              <w:fldChar w:fldCharType="begin"/>
            </w:r>
            <w:r w:rsidR="00A412EA">
              <w:rPr>
                <w:noProof/>
                <w:webHidden/>
              </w:rPr>
              <w:instrText xml:space="preserve"> PAGEREF _Toc200032410 \h </w:instrText>
            </w:r>
            <w:r w:rsidR="00A412EA">
              <w:rPr>
                <w:noProof/>
                <w:webHidden/>
              </w:rPr>
            </w:r>
            <w:r w:rsidR="00A412EA">
              <w:rPr>
                <w:noProof/>
                <w:webHidden/>
              </w:rPr>
              <w:fldChar w:fldCharType="separate"/>
            </w:r>
            <w:r w:rsidR="00A412EA">
              <w:rPr>
                <w:noProof/>
                <w:webHidden/>
              </w:rPr>
              <w:t>12</w:t>
            </w:r>
            <w:r w:rsidR="00A412EA">
              <w:rPr>
                <w:noProof/>
                <w:webHidden/>
              </w:rPr>
              <w:fldChar w:fldCharType="end"/>
            </w:r>
          </w:hyperlink>
        </w:p>
        <w:p w14:paraId="53809061" w14:textId="650300AD" w:rsidR="00A412EA" w:rsidRDefault="003F758E">
          <w:pPr>
            <w:pStyle w:val="Verzeichnis2"/>
            <w:tabs>
              <w:tab w:val="right" w:leader="dot" w:pos="9062"/>
            </w:tabs>
            <w:rPr>
              <w:rFonts w:cstheme="minorBidi"/>
              <w:noProof/>
              <w:kern w:val="2"/>
              <w:sz w:val="24"/>
              <w:szCs w:val="24"/>
              <w14:ligatures w14:val="standardContextual"/>
            </w:rPr>
          </w:pPr>
          <w:hyperlink w:anchor="_Toc200032411" w:history="1">
            <w:r w:rsidR="00A412EA" w:rsidRPr="00B92A60">
              <w:rPr>
                <w:rStyle w:val="Hyperlink"/>
                <w:noProof/>
              </w:rPr>
              <w:t>Abbildungsverzeichnis</w:t>
            </w:r>
            <w:r w:rsidR="00A412EA">
              <w:rPr>
                <w:noProof/>
                <w:webHidden/>
              </w:rPr>
              <w:tab/>
            </w:r>
            <w:r w:rsidR="00A412EA">
              <w:rPr>
                <w:noProof/>
                <w:webHidden/>
              </w:rPr>
              <w:fldChar w:fldCharType="begin"/>
            </w:r>
            <w:r w:rsidR="00A412EA">
              <w:rPr>
                <w:noProof/>
                <w:webHidden/>
              </w:rPr>
              <w:instrText xml:space="preserve"> PAGEREF _Toc200032411 \h </w:instrText>
            </w:r>
            <w:r w:rsidR="00A412EA">
              <w:rPr>
                <w:noProof/>
                <w:webHidden/>
              </w:rPr>
            </w:r>
            <w:r w:rsidR="00A412EA">
              <w:rPr>
                <w:noProof/>
                <w:webHidden/>
              </w:rPr>
              <w:fldChar w:fldCharType="separate"/>
            </w:r>
            <w:r w:rsidR="00A412EA">
              <w:rPr>
                <w:noProof/>
                <w:webHidden/>
              </w:rPr>
              <w:t>12</w:t>
            </w:r>
            <w:r w:rsidR="00A412EA">
              <w:rPr>
                <w:noProof/>
                <w:webHidden/>
              </w:rPr>
              <w:fldChar w:fldCharType="end"/>
            </w:r>
          </w:hyperlink>
        </w:p>
        <w:p w14:paraId="5BD44710" w14:textId="062FBB79" w:rsidR="007E7C13" w:rsidRPr="00D058AC" w:rsidRDefault="005D66DC" w:rsidP="007E7C13">
          <w:pPr>
            <w:rPr>
              <w:b/>
              <w:bCs/>
            </w:rPr>
          </w:pPr>
          <w:r>
            <w:rPr>
              <w:b/>
              <w:bCs/>
            </w:rPr>
            <w:fldChar w:fldCharType="end"/>
          </w:r>
        </w:p>
      </w:sdtContent>
    </w:sdt>
    <w:bookmarkStart w:id="0" w:name="_Toc177107223" w:displacedByCustomXml="prev"/>
    <w:p w14:paraId="79B72446" w14:textId="77777777" w:rsidR="006F4692" w:rsidRPr="007E7C13" w:rsidRDefault="006F4692" w:rsidP="00D058AC">
      <w:pPr>
        <w:pStyle w:val="berschrift2"/>
      </w:pPr>
      <w:bookmarkStart w:id="1" w:name="_Toc200032391"/>
      <w:r w:rsidRPr="007E7C13">
        <w:t>Änderungstabelle</w:t>
      </w:r>
      <w:bookmarkEnd w:id="1"/>
      <w:bookmarkEnd w:id="0"/>
    </w:p>
    <w:tbl>
      <w:tblPr>
        <w:tblpPr w:leftFromText="141" w:rightFromText="141" w:vertAnchor="text" w:horzAnchor="page" w:tblpX="1375" w:tblpY="761"/>
        <w:tblW w:w="9204" w:type="dxa"/>
        <w:tblLook w:val="0020" w:firstRow="1" w:lastRow="0" w:firstColumn="0" w:lastColumn="0" w:noHBand="0" w:noVBand="0"/>
      </w:tblPr>
      <w:tblGrid>
        <w:gridCol w:w="2684"/>
        <w:gridCol w:w="1559"/>
        <w:gridCol w:w="2551"/>
        <w:gridCol w:w="2410"/>
      </w:tblGrid>
      <w:tr w:rsidR="006F4692" w:rsidRPr="001D6CCF" w14:paraId="58354FE9" w14:textId="77777777" w:rsidTr="006F4692">
        <w:trPr>
          <w:tblHeader/>
        </w:trPr>
        <w:tc>
          <w:tcPr>
            <w:tcW w:w="2684" w:type="dxa"/>
            <w:tcBorders>
              <w:top w:val="single" w:sz="8" w:space="0" w:color="auto"/>
              <w:left w:val="single" w:sz="8" w:space="0" w:color="auto"/>
              <w:bottom w:val="single" w:sz="8" w:space="0" w:color="auto"/>
              <w:right w:val="single" w:sz="8" w:space="0" w:color="auto"/>
            </w:tcBorders>
            <w:vAlign w:val="bottom"/>
          </w:tcPr>
          <w:p w14:paraId="01F78E1D" w14:textId="77777777" w:rsidR="006F4692" w:rsidRPr="001D6CCF" w:rsidRDefault="006F4692" w:rsidP="006F4692">
            <w:pPr>
              <w:rPr>
                <w:lang w:val="en-US"/>
              </w:rPr>
            </w:pPr>
            <w:proofErr w:type="spellStart"/>
            <w:r w:rsidRPr="001D6CCF">
              <w:rPr>
                <w:lang w:val="en-US"/>
              </w:rPr>
              <w:t>Änderungsdatum</w:t>
            </w:r>
            <w:proofErr w:type="spellEnd"/>
          </w:p>
        </w:tc>
        <w:tc>
          <w:tcPr>
            <w:tcW w:w="1559" w:type="dxa"/>
            <w:tcBorders>
              <w:top w:val="single" w:sz="8" w:space="0" w:color="auto"/>
              <w:left w:val="single" w:sz="8" w:space="0" w:color="auto"/>
              <w:bottom w:val="single" w:sz="8" w:space="0" w:color="auto"/>
              <w:right w:val="single" w:sz="8" w:space="0" w:color="auto"/>
            </w:tcBorders>
            <w:vAlign w:val="bottom"/>
          </w:tcPr>
          <w:p w14:paraId="1113AB9B" w14:textId="77777777" w:rsidR="006F4692" w:rsidRPr="001D6CCF" w:rsidRDefault="006F4692" w:rsidP="006F4692">
            <w:pPr>
              <w:rPr>
                <w:lang w:val="en-US"/>
              </w:rPr>
            </w:pPr>
            <w:r w:rsidRPr="001D6CCF">
              <w:rPr>
                <w:lang w:val="en-US"/>
              </w:rPr>
              <w:t>Version</w:t>
            </w:r>
          </w:p>
        </w:tc>
        <w:tc>
          <w:tcPr>
            <w:tcW w:w="2551" w:type="dxa"/>
            <w:tcBorders>
              <w:top w:val="single" w:sz="8" w:space="0" w:color="auto"/>
              <w:left w:val="single" w:sz="8" w:space="0" w:color="auto"/>
              <w:bottom w:val="single" w:sz="8" w:space="0" w:color="auto"/>
              <w:right w:val="single" w:sz="8" w:space="0" w:color="auto"/>
            </w:tcBorders>
            <w:vAlign w:val="bottom"/>
          </w:tcPr>
          <w:p w14:paraId="3AAB0E36" w14:textId="77777777" w:rsidR="006F4692" w:rsidRPr="001D6CCF" w:rsidRDefault="006F4692" w:rsidP="006F4692">
            <w:pPr>
              <w:rPr>
                <w:lang w:val="en-US"/>
              </w:rPr>
            </w:pPr>
            <w:proofErr w:type="spellStart"/>
            <w:r w:rsidRPr="001D6CCF">
              <w:rPr>
                <w:lang w:val="en-US"/>
              </w:rPr>
              <w:t>Beschreibung</w:t>
            </w:r>
            <w:proofErr w:type="spellEnd"/>
            <w:r w:rsidRPr="001D6CCF">
              <w:rPr>
                <w:lang w:val="en-US"/>
              </w:rPr>
              <w:t xml:space="preserve"> </w:t>
            </w:r>
          </w:p>
        </w:tc>
        <w:tc>
          <w:tcPr>
            <w:tcW w:w="2410" w:type="dxa"/>
            <w:tcBorders>
              <w:top w:val="single" w:sz="8" w:space="0" w:color="auto"/>
              <w:left w:val="single" w:sz="8" w:space="0" w:color="auto"/>
              <w:bottom w:val="single" w:sz="8" w:space="0" w:color="auto"/>
              <w:right w:val="single" w:sz="8" w:space="0" w:color="auto"/>
            </w:tcBorders>
            <w:vAlign w:val="bottom"/>
          </w:tcPr>
          <w:p w14:paraId="4F4D013D" w14:textId="77777777" w:rsidR="006F4692" w:rsidRPr="001D6CCF" w:rsidRDefault="006F4692" w:rsidP="006F4692">
            <w:pPr>
              <w:rPr>
                <w:lang w:val="en-US"/>
              </w:rPr>
            </w:pPr>
            <w:proofErr w:type="spellStart"/>
            <w:r>
              <w:rPr>
                <w:lang w:val="en-US"/>
              </w:rPr>
              <w:t>Wer</w:t>
            </w:r>
            <w:proofErr w:type="spellEnd"/>
          </w:p>
        </w:tc>
      </w:tr>
      <w:tr w:rsidR="006F4692" w:rsidRPr="001D6CCF" w14:paraId="347685DA" w14:textId="77777777" w:rsidTr="006F4692">
        <w:tc>
          <w:tcPr>
            <w:tcW w:w="2684" w:type="dxa"/>
            <w:tcBorders>
              <w:top w:val="single" w:sz="8" w:space="0" w:color="auto"/>
              <w:left w:val="single" w:sz="8" w:space="0" w:color="auto"/>
              <w:bottom w:val="single" w:sz="8" w:space="0" w:color="auto"/>
              <w:right w:val="single" w:sz="8" w:space="0" w:color="auto"/>
            </w:tcBorders>
          </w:tcPr>
          <w:p w14:paraId="104773D1" w14:textId="77777777" w:rsidR="006F4692" w:rsidRPr="001D6CCF" w:rsidRDefault="00637AD1" w:rsidP="006F4692">
            <w:pPr>
              <w:rPr>
                <w:lang w:val="en-US"/>
              </w:rPr>
            </w:pPr>
            <w:r>
              <w:rPr>
                <w:lang w:val="en-US"/>
              </w:rPr>
              <w:t>04.06.2025</w:t>
            </w:r>
          </w:p>
        </w:tc>
        <w:tc>
          <w:tcPr>
            <w:tcW w:w="1559" w:type="dxa"/>
            <w:tcBorders>
              <w:top w:val="single" w:sz="8" w:space="0" w:color="auto"/>
              <w:left w:val="single" w:sz="8" w:space="0" w:color="auto"/>
              <w:bottom w:val="single" w:sz="8" w:space="0" w:color="auto"/>
              <w:right w:val="single" w:sz="8" w:space="0" w:color="auto"/>
            </w:tcBorders>
          </w:tcPr>
          <w:p w14:paraId="2032C80F" w14:textId="77777777" w:rsidR="006F4692" w:rsidRPr="001D6CCF" w:rsidRDefault="00637AD1" w:rsidP="006F4692">
            <w:pPr>
              <w:rPr>
                <w:lang w:val="en-US"/>
              </w:rPr>
            </w:pPr>
            <w:r>
              <w:rPr>
                <w:lang w:val="en-US"/>
              </w:rPr>
              <w:t>V1.0</w:t>
            </w:r>
          </w:p>
        </w:tc>
        <w:tc>
          <w:tcPr>
            <w:tcW w:w="2551" w:type="dxa"/>
            <w:tcBorders>
              <w:top w:val="single" w:sz="8" w:space="0" w:color="auto"/>
              <w:left w:val="single" w:sz="8" w:space="0" w:color="auto"/>
              <w:bottom w:val="single" w:sz="8" w:space="0" w:color="auto"/>
              <w:right w:val="single" w:sz="8" w:space="0" w:color="auto"/>
            </w:tcBorders>
          </w:tcPr>
          <w:p w14:paraId="5731A497" w14:textId="77777777" w:rsidR="006F4692" w:rsidRPr="001D6CCF" w:rsidRDefault="00637AD1" w:rsidP="006F4692">
            <w:pPr>
              <w:rPr>
                <w:lang w:val="en-US"/>
              </w:rPr>
            </w:pPr>
            <w:r>
              <w:rPr>
                <w:lang w:val="en-US"/>
              </w:rPr>
              <w:t xml:space="preserve">Beginn Der </w:t>
            </w:r>
            <w:proofErr w:type="spellStart"/>
            <w:r>
              <w:rPr>
                <w:lang w:val="en-US"/>
              </w:rPr>
              <w:t>Dokumentation</w:t>
            </w:r>
            <w:proofErr w:type="spellEnd"/>
          </w:p>
        </w:tc>
        <w:tc>
          <w:tcPr>
            <w:tcW w:w="2410" w:type="dxa"/>
            <w:tcBorders>
              <w:top w:val="single" w:sz="8" w:space="0" w:color="auto"/>
              <w:left w:val="single" w:sz="8" w:space="0" w:color="auto"/>
              <w:bottom w:val="single" w:sz="8" w:space="0" w:color="auto"/>
              <w:right w:val="single" w:sz="8" w:space="0" w:color="auto"/>
            </w:tcBorders>
          </w:tcPr>
          <w:p w14:paraId="26841717" w14:textId="77777777" w:rsidR="006F4692" w:rsidRPr="001D6CCF" w:rsidRDefault="00637AD1" w:rsidP="006F4692">
            <w:pPr>
              <w:rPr>
                <w:lang w:val="en-US"/>
              </w:rPr>
            </w:pPr>
            <w:r>
              <w:rPr>
                <w:lang w:val="en-US"/>
              </w:rPr>
              <w:t>Jann Neururer</w:t>
            </w:r>
          </w:p>
        </w:tc>
      </w:tr>
      <w:tr w:rsidR="006F4692" w:rsidRPr="001D6CCF" w14:paraId="0E372915" w14:textId="77777777" w:rsidTr="006F4692">
        <w:tc>
          <w:tcPr>
            <w:tcW w:w="2684" w:type="dxa"/>
            <w:tcBorders>
              <w:top w:val="single" w:sz="8" w:space="0" w:color="auto"/>
              <w:left w:val="single" w:sz="8" w:space="0" w:color="auto"/>
              <w:bottom w:val="single" w:sz="8" w:space="0" w:color="auto"/>
              <w:right w:val="single" w:sz="8" w:space="0" w:color="auto"/>
            </w:tcBorders>
          </w:tcPr>
          <w:p w14:paraId="41F9D463" w14:textId="73BCB17E" w:rsidR="006F4692" w:rsidRPr="001D6CCF" w:rsidRDefault="00A9776B" w:rsidP="006F4692">
            <w:pPr>
              <w:rPr>
                <w:lang w:val="en-US"/>
              </w:rPr>
            </w:pPr>
            <w:r>
              <w:rPr>
                <w:lang w:val="en-US"/>
              </w:rPr>
              <w:t>05.06.2025</w:t>
            </w:r>
          </w:p>
        </w:tc>
        <w:tc>
          <w:tcPr>
            <w:tcW w:w="1559" w:type="dxa"/>
            <w:tcBorders>
              <w:top w:val="single" w:sz="8" w:space="0" w:color="auto"/>
              <w:left w:val="single" w:sz="8" w:space="0" w:color="auto"/>
              <w:bottom w:val="single" w:sz="8" w:space="0" w:color="auto"/>
              <w:right w:val="single" w:sz="8" w:space="0" w:color="auto"/>
            </w:tcBorders>
          </w:tcPr>
          <w:p w14:paraId="2855ABCA" w14:textId="47FF9B28" w:rsidR="006F4692" w:rsidRPr="001D6CCF" w:rsidRDefault="00EE5967" w:rsidP="006F4692">
            <w:pPr>
              <w:rPr>
                <w:lang w:val="en-US"/>
              </w:rPr>
            </w:pPr>
            <w:r>
              <w:rPr>
                <w:lang w:val="en-US"/>
              </w:rPr>
              <w:t>V1.1</w:t>
            </w:r>
          </w:p>
        </w:tc>
        <w:tc>
          <w:tcPr>
            <w:tcW w:w="2551" w:type="dxa"/>
            <w:tcBorders>
              <w:top w:val="single" w:sz="8" w:space="0" w:color="auto"/>
              <w:left w:val="single" w:sz="8" w:space="0" w:color="auto"/>
              <w:bottom w:val="single" w:sz="8" w:space="0" w:color="auto"/>
              <w:right w:val="single" w:sz="8" w:space="0" w:color="auto"/>
            </w:tcBorders>
          </w:tcPr>
          <w:p w14:paraId="79AC2558" w14:textId="2886BB80" w:rsidR="006F4692" w:rsidRPr="001D6CCF" w:rsidRDefault="00EE5967" w:rsidP="006F4692">
            <w:pPr>
              <w:rPr>
                <w:lang w:val="en-US"/>
              </w:rPr>
            </w:pPr>
            <w:r>
              <w:rPr>
                <w:lang w:val="en-US"/>
              </w:rPr>
              <w:t>Beginn Tag 2</w:t>
            </w:r>
          </w:p>
        </w:tc>
        <w:tc>
          <w:tcPr>
            <w:tcW w:w="2410" w:type="dxa"/>
            <w:tcBorders>
              <w:top w:val="single" w:sz="8" w:space="0" w:color="auto"/>
              <w:left w:val="single" w:sz="8" w:space="0" w:color="auto"/>
              <w:bottom w:val="single" w:sz="8" w:space="0" w:color="auto"/>
              <w:right w:val="single" w:sz="8" w:space="0" w:color="auto"/>
            </w:tcBorders>
          </w:tcPr>
          <w:p w14:paraId="5C218D50" w14:textId="64EE6EF6" w:rsidR="006F4692" w:rsidRPr="001D6CCF" w:rsidRDefault="00EE5967" w:rsidP="006F4692">
            <w:pPr>
              <w:rPr>
                <w:lang w:val="en-US"/>
              </w:rPr>
            </w:pPr>
            <w:r>
              <w:rPr>
                <w:lang w:val="en-US"/>
              </w:rPr>
              <w:t>Jann Neururer</w:t>
            </w:r>
          </w:p>
        </w:tc>
      </w:tr>
      <w:tr w:rsidR="006F4692" w:rsidRPr="001D6CCF" w14:paraId="60838C50" w14:textId="77777777" w:rsidTr="006F4692">
        <w:tc>
          <w:tcPr>
            <w:tcW w:w="2684" w:type="dxa"/>
            <w:tcBorders>
              <w:top w:val="single" w:sz="8" w:space="0" w:color="auto"/>
              <w:left w:val="single" w:sz="8" w:space="0" w:color="auto"/>
              <w:bottom w:val="single" w:sz="8" w:space="0" w:color="auto"/>
              <w:right w:val="single" w:sz="8" w:space="0" w:color="auto"/>
            </w:tcBorders>
          </w:tcPr>
          <w:p w14:paraId="752FB722" w14:textId="0F22D291" w:rsidR="006F4692" w:rsidRPr="001D6CCF" w:rsidRDefault="004F0811" w:rsidP="006F4692">
            <w:pPr>
              <w:rPr>
                <w:lang w:val="en-US"/>
              </w:rPr>
            </w:pPr>
            <w:r>
              <w:rPr>
                <w:lang w:val="en-US"/>
              </w:rPr>
              <w:t>0</w:t>
            </w:r>
            <w:r>
              <w:rPr>
                <w:lang w:val="en-US"/>
              </w:rPr>
              <w:t>6</w:t>
            </w:r>
            <w:r>
              <w:rPr>
                <w:lang w:val="en-US"/>
              </w:rPr>
              <w:t>.06.2025</w:t>
            </w:r>
          </w:p>
        </w:tc>
        <w:tc>
          <w:tcPr>
            <w:tcW w:w="1559" w:type="dxa"/>
            <w:tcBorders>
              <w:top w:val="single" w:sz="8" w:space="0" w:color="auto"/>
              <w:left w:val="single" w:sz="8" w:space="0" w:color="auto"/>
              <w:bottom w:val="single" w:sz="8" w:space="0" w:color="auto"/>
              <w:right w:val="single" w:sz="8" w:space="0" w:color="auto"/>
            </w:tcBorders>
          </w:tcPr>
          <w:p w14:paraId="42918F82" w14:textId="7C0BC43F" w:rsidR="006F4692" w:rsidRPr="001D6CCF" w:rsidRDefault="004F0811" w:rsidP="006F4692">
            <w:pPr>
              <w:rPr>
                <w:lang w:val="en-US"/>
              </w:rPr>
            </w:pPr>
            <w:r>
              <w:rPr>
                <w:lang w:val="en-US"/>
              </w:rPr>
              <w:t>V1.2</w:t>
            </w:r>
          </w:p>
        </w:tc>
        <w:tc>
          <w:tcPr>
            <w:tcW w:w="2551" w:type="dxa"/>
            <w:tcBorders>
              <w:top w:val="single" w:sz="8" w:space="0" w:color="auto"/>
              <w:left w:val="single" w:sz="8" w:space="0" w:color="auto"/>
              <w:bottom w:val="single" w:sz="8" w:space="0" w:color="auto"/>
              <w:right w:val="single" w:sz="8" w:space="0" w:color="auto"/>
            </w:tcBorders>
          </w:tcPr>
          <w:p w14:paraId="653B4750" w14:textId="02443024" w:rsidR="006F4692" w:rsidRPr="001D6CCF" w:rsidRDefault="004F0811" w:rsidP="006F4692">
            <w:pPr>
              <w:rPr>
                <w:lang w:val="en-US"/>
              </w:rPr>
            </w:pPr>
            <w:r>
              <w:rPr>
                <w:lang w:val="en-US"/>
              </w:rPr>
              <w:t>Tag 3</w:t>
            </w:r>
          </w:p>
        </w:tc>
        <w:tc>
          <w:tcPr>
            <w:tcW w:w="2410" w:type="dxa"/>
            <w:tcBorders>
              <w:top w:val="single" w:sz="8" w:space="0" w:color="auto"/>
              <w:left w:val="single" w:sz="8" w:space="0" w:color="auto"/>
              <w:bottom w:val="single" w:sz="8" w:space="0" w:color="auto"/>
              <w:right w:val="single" w:sz="8" w:space="0" w:color="auto"/>
            </w:tcBorders>
          </w:tcPr>
          <w:p w14:paraId="2E2BC724" w14:textId="6302A91A" w:rsidR="006F4692" w:rsidRPr="001D6CCF" w:rsidRDefault="004F0811" w:rsidP="006F4692">
            <w:pPr>
              <w:rPr>
                <w:lang w:val="en-US"/>
              </w:rPr>
            </w:pPr>
            <w:r>
              <w:rPr>
                <w:lang w:val="en-US"/>
              </w:rPr>
              <w:t xml:space="preserve">Jann </w:t>
            </w:r>
            <w:proofErr w:type="spellStart"/>
            <w:r>
              <w:rPr>
                <w:lang w:val="en-US"/>
              </w:rPr>
              <w:t>Neuruer</w:t>
            </w:r>
            <w:proofErr w:type="spellEnd"/>
          </w:p>
        </w:tc>
      </w:tr>
      <w:tr w:rsidR="006F4692" w:rsidRPr="001D6CCF" w14:paraId="45EDA23A" w14:textId="77777777" w:rsidTr="006F4692">
        <w:tc>
          <w:tcPr>
            <w:tcW w:w="2684" w:type="dxa"/>
            <w:tcBorders>
              <w:top w:val="single" w:sz="8" w:space="0" w:color="auto"/>
              <w:left w:val="single" w:sz="8" w:space="0" w:color="auto"/>
              <w:bottom w:val="single" w:sz="8" w:space="0" w:color="auto"/>
              <w:right w:val="single" w:sz="8" w:space="0" w:color="auto"/>
            </w:tcBorders>
          </w:tcPr>
          <w:p w14:paraId="31AAC9E8" w14:textId="77777777" w:rsidR="006F4692" w:rsidRPr="001D6CCF" w:rsidRDefault="006F4692" w:rsidP="006F4692">
            <w:pPr>
              <w:rPr>
                <w:lang w:val="en-US"/>
              </w:rPr>
            </w:pPr>
          </w:p>
        </w:tc>
        <w:tc>
          <w:tcPr>
            <w:tcW w:w="1559" w:type="dxa"/>
            <w:tcBorders>
              <w:top w:val="single" w:sz="8" w:space="0" w:color="auto"/>
              <w:left w:val="single" w:sz="8" w:space="0" w:color="auto"/>
              <w:bottom w:val="single" w:sz="8" w:space="0" w:color="auto"/>
              <w:right w:val="single" w:sz="8" w:space="0" w:color="auto"/>
            </w:tcBorders>
          </w:tcPr>
          <w:p w14:paraId="001091E4" w14:textId="77777777" w:rsidR="006F4692" w:rsidRPr="001D6CCF" w:rsidRDefault="006F4692" w:rsidP="006F4692">
            <w:pPr>
              <w:rPr>
                <w:lang w:val="en-US"/>
              </w:rPr>
            </w:pPr>
          </w:p>
        </w:tc>
        <w:tc>
          <w:tcPr>
            <w:tcW w:w="2551" w:type="dxa"/>
            <w:tcBorders>
              <w:top w:val="single" w:sz="8" w:space="0" w:color="auto"/>
              <w:left w:val="single" w:sz="8" w:space="0" w:color="auto"/>
              <w:bottom w:val="single" w:sz="8" w:space="0" w:color="auto"/>
              <w:right w:val="single" w:sz="8" w:space="0" w:color="auto"/>
            </w:tcBorders>
          </w:tcPr>
          <w:p w14:paraId="16B98BAE" w14:textId="77777777" w:rsidR="006F4692" w:rsidRPr="001D6CCF" w:rsidRDefault="006F4692" w:rsidP="006F4692"/>
        </w:tc>
        <w:tc>
          <w:tcPr>
            <w:tcW w:w="2410" w:type="dxa"/>
            <w:tcBorders>
              <w:top w:val="single" w:sz="8" w:space="0" w:color="auto"/>
              <w:left w:val="single" w:sz="8" w:space="0" w:color="auto"/>
              <w:bottom w:val="single" w:sz="8" w:space="0" w:color="auto"/>
              <w:right w:val="single" w:sz="8" w:space="0" w:color="auto"/>
            </w:tcBorders>
          </w:tcPr>
          <w:p w14:paraId="6730605C" w14:textId="77777777" w:rsidR="006F4692" w:rsidRPr="001D6CCF" w:rsidRDefault="006F4692" w:rsidP="006F4692">
            <w:pPr>
              <w:rPr>
                <w:lang w:val="en-US"/>
              </w:rPr>
            </w:pPr>
          </w:p>
        </w:tc>
      </w:tr>
      <w:tr w:rsidR="006F4692" w:rsidRPr="001D6CCF" w14:paraId="1E98F95B" w14:textId="77777777" w:rsidTr="006F4692">
        <w:tc>
          <w:tcPr>
            <w:tcW w:w="2684" w:type="dxa"/>
            <w:tcBorders>
              <w:top w:val="single" w:sz="8" w:space="0" w:color="auto"/>
              <w:left w:val="single" w:sz="8" w:space="0" w:color="auto"/>
              <w:bottom w:val="single" w:sz="8" w:space="0" w:color="auto"/>
              <w:right w:val="single" w:sz="8" w:space="0" w:color="auto"/>
            </w:tcBorders>
          </w:tcPr>
          <w:p w14:paraId="4875558D" w14:textId="77777777" w:rsidR="006F4692" w:rsidRPr="001D6CCF" w:rsidRDefault="006F4692" w:rsidP="006F4692">
            <w:pPr>
              <w:rPr>
                <w:lang w:val="en-US"/>
              </w:rPr>
            </w:pPr>
          </w:p>
        </w:tc>
        <w:tc>
          <w:tcPr>
            <w:tcW w:w="1559" w:type="dxa"/>
            <w:tcBorders>
              <w:top w:val="single" w:sz="8" w:space="0" w:color="auto"/>
              <w:left w:val="single" w:sz="8" w:space="0" w:color="auto"/>
              <w:bottom w:val="single" w:sz="8" w:space="0" w:color="auto"/>
              <w:right w:val="single" w:sz="8" w:space="0" w:color="auto"/>
            </w:tcBorders>
          </w:tcPr>
          <w:p w14:paraId="585FCAD4" w14:textId="77777777" w:rsidR="006F4692" w:rsidRPr="001D6CCF" w:rsidRDefault="006F4692" w:rsidP="006F4692">
            <w:pPr>
              <w:rPr>
                <w:lang w:val="en-US"/>
              </w:rPr>
            </w:pPr>
          </w:p>
        </w:tc>
        <w:tc>
          <w:tcPr>
            <w:tcW w:w="2551" w:type="dxa"/>
            <w:tcBorders>
              <w:top w:val="single" w:sz="8" w:space="0" w:color="auto"/>
              <w:left w:val="single" w:sz="8" w:space="0" w:color="auto"/>
              <w:bottom w:val="single" w:sz="8" w:space="0" w:color="auto"/>
              <w:right w:val="single" w:sz="8" w:space="0" w:color="auto"/>
            </w:tcBorders>
          </w:tcPr>
          <w:p w14:paraId="6DF5013A" w14:textId="77777777" w:rsidR="006F4692" w:rsidRPr="001D6CCF" w:rsidRDefault="006F4692" w:rsidP="006F4692"/>
        </w:tc>
        <w:tc>
          <w:tcPr>
            <w:tcW w:w="2410" w:type="dxa"/>
            <w:tcBorders>
              <w:top w:val="single" w:sz="8" w:space="0" w:color="auto"/>
              <w:left w:val="single" w:sz="8" w:space="0" w:color="auto"/>
              <w:bottom w:val="single" w:sz="8" w:space="0" w:color="auto"/>
              <w:right w:val="single" w:sz="8" w:space="0" w:color="auto"/>
            </w:tcBorders>
          </w:tcPr>
          <w:p w14:paraId="6B3D0295" w14:textId="77777777" w:rsidR="006F4692" w:rsidRPr="001D6CCF" w:rsidRDefault="006F4692" w:rsidP="006F4692">
            <w:pPr>
              <w:rPr>
                <w:lang w:val="en-US"/>
              </w:rPr>
            </w:pPr>
          </w:p>
        </w:tc>
      </w:tr>
      <w:tr w:rsidR="006F4692" w:rsidRPr="001D6CCF" w14:paraId="1DAF230C" w14:textId="77777777" w:rsidTr="006F4692">
        <w:tc>
          <w:tcPr>
            <w:tcW w:w="2684" w:type="dxa"/>
            <w:tcBorders>
              <w:top w:val="single" w:sz="8" w:space="0" w:color="auto"/>
              <w:left w:val="single" w:sz="8" w:space="0" w:color="auto"/>
              <w:bottom w:val="single" w:sz="8" w:space="0" w:color="auto"/>
              <w:right w:val="single" w:sz="8" w:space="0" w:color="auto"/>
            </w:tcBorders>
          </w:tcPr>
          <w:p w14:paraId="6DA2C8D6" w14:textId="77777777" w:rsidR="006F4692" w:rsidRPr="001D6CCF" w:rsidRDefault="006F4692" w:rsidP="006F4692">
            <w:pPr>
              <w:rPr>
                <w:lang w:val="en-US"/>
              </w:rPr>
            </w:pPr>
          </w:p>
        </w:tc>
        <w:tc>
          <w:tcPr>
            <w:tcW w:w="1559" w:type="dxa"/>
            <w:tcBorders>
              <w:top w:val="single" w:sz="8" w:space="0" w:color="auto"/>
              <w:left w:val="single" w:sz="8" w:space="0" w:color="auto"/>
              <w:bottom w:val="single" w:sz="8" w:space="0" w:color="auto"/>
              <w:right w:val="single" w:sz="8" w:space="0" w:color="auto"/>
            </w:tcBorders>
          </w:tcPr>
          <w:p w14:paraId="18FF9D1A" w14:textId="77777777" w:rsidR="006F4692" w:rsidRPr="001D6CCF" w:rsidRDefault="006F4692" w:rsidP="006F4692">
            <w:pPr>
              <w:rPr>
                <w:lang w:val="en-US"/>
              </w:rPr>
            </w:pPr>
          </w:p>
        </w:tc>
        <w:tc>
          <w:tcPr>
            <w:tcW w:w="2551" w:type="dxa"/>
            <w:tcBorders>
              <w:top w:val="single" w:sz="8" w:space="0" w:color="auto"/>
              <w:left w:val="single" w:sz="8" w:space="0" w:color="auto"/>
              <w:bottom w:val="single" w:sz="8" w:space="0" w:color="auto"/>
              <w:right w:val="single" w:sz="8" w:space="0" w:color="auto"/>
            </w:tcBorders>
          </w:tcPr>
          <w:p w14:paraId="213A9C87" w14:textId="77777777" w:rsidR="006F4692" w:rsidRPr="001D6CCF" w:rsidRDefault="006F4692" w:rsidP="006F4692"/>
        </w:tc>
        <w:tc>
          <w:tcPr>
            <w:tcW w:w="2410" w:type="dxa"/>
            <w:tcBorders>
              <w:top w:val="single" w:sz="8" w:space="0" w:color="auto"/>
              <w:left w:val="single" w:sz="8" w:space="0" w:color="auto"/>
              <w:bottom w:val="single" w:sz="8" w:space="0" w:color="auto"/>
              <w:right w:val="single" w:sz="8" w:space="0" w:color="auto"/>
            </w:tcBorders>
          </w:tcPr>
          <w:p w14:paraId="6093B5B7" w14:textId="77777777" w:rsidR="006F4692" w:rsidRPr="001D6CCF" w:rsidRDefault="006F4692" w:rsidP="006F4692">
            <w:pPr>
              <w:rPr>
                <w:lang w:val="en-US"/>
              </w:rPr>
            </w:pPr>
          </w:p>
        </w:tc>
      </w:tr>
      <w:tr w:rsidR="006F4692" w:rsidRPr="001D6CCF" w14:paraId="514EA74D" w14:textId="77777777" w:rsidTr="006F4692">
        <w:tc>
          <w:tcPr>
            <w:tcW w:w="2684" w:type="dxa"/>
            <w:tcBorders>
              <w:top w:val="single" w:sz="8" w:space="0" w:color="auto"/>
              <w:left w:val="single" w:sz="8" w:space="0" w:color="auto"/>
              <w:bottom w:val="single" w:sz="8" w:space="0" w:color="auto"/>
              <w:right w:val="single" w:sz="8" w:space="0" w:color="auto"/>
            </w:tcBorders>
          </w:tcPr>
          <w:p w14:paraId="62E0369C" w14:textId="77777777" w:rsidR="006F4692" w:rsidRPr="001D6CCF" w:rsidRDefault="006F4692" w:rsidP="006F4692">
            <w:pPr>
              <w:rPr>
                <w:lang w:val="en-US"/>
              </w:rPr>
            </w:pPr>
          </w:p>
        </w:tc>
        <w:tc>
          <w:tcPr>
            <w:tcW w:w="1559" w:type="dxa"/>
            <w:tcBorders>
              <w:top w:val="single" w:sz="8" w:space="0" w:color="auto"/>
              <w:left w:val="single" w:sz="8" w:space="0" w:color="auto"/>
              <w:bottom w:val="single" w:sz="8" w:space="0" w:color="auto"/>
              <w:right w:val="single" w:sz="8" w:space="0" w:color="auto"/>
            </w:tcBorders>
          </w:tcPr>
          <w:p w14:paraId="4E9BE1CD" w14:textId="77777777" w:rsidR="006F4692" w:rsidRPr="001D6CCF" w:rsidRDefault="006F4692" w:rsidP="006F4692">
            <w:pPr>
              <w:rPr>
                <w:lang w:val="en-US"/>
              </w:rPr>
            </w:pPr>
          </w:p>
        </w:tc>
        <w:tc>
          <w:tcPr>
            <w:tcW w:w="2551" w:type="dxa"/>
            <w:tcBorders>
              <w:top w:val="single" w:sz="8" w:space="0" w:color="auto"/>
              <w:left w:val="single" w:sz="8" w:space="0" w:color="auto"/>
              <w:bottom w:val="single" w:sz="8" w:space="0" w:color="auto"/>
              <w:right w:val="single" w:sz="8" w:space="0" w:color="auto"/>
            </w:tcBorders>
          </w:tcPr>
          <w:p w14:paraId="4D325B3A" w14:textId="77777777" w:rsidR="006F4692" w:rsidRPr="001D6CCF" w:rsidRDefault="006F4692" w:rsidP="006F4692"/>
        </w:tc>
        <w:tc>
          <w:tcPr>
            <w:tcW w:w="2410" w:type="dxa"/>
            <w:tcBorders>
              <w:top w:val="single" w:sz="8" w:space="0" w:color="auto"/>
              <w:left w:val="single" w:sz="8" w:space="0" w:color="auto"/>
              <w:bottom w:val="single" w:sz="8" w:space="0" w:color="auto"/>
              <w:right w:val="single" w:sz="8" w:space="0" w:color="auto"/>
            </w:tcBorders>
          </w:tcPr>
          <w:p w14:paraId="1FE28D2C" w14:textId="77777777" w:rsidR="006F4692" w:rsidRPr="001D6CCF" w:rsidRDefault="006F4692" w:rsidP="006F4692">
            <w:pPr>
              <w:rPr>
                <w:lang w:val="en-US"/>
              </w:rPr>
            </w:pPr>
          </w:p>
        </w:tc>
      </w:tr>
      <w:tr w:rsidR="006F4692" w:rsidRPr="001D6CCF" w14:paraId="4C46C5BE" w14:textId="77777777" w:rsidTr="006F4692">
        <w:tc>
          <w:tcPr>
            <w:tcW w:w="2684" w:type="dxa"/>
            <w:tcBorders>
              <w:top w:val="single" w:sz="8" w:space="0" w:color="auto"/>
              <w:left w:val="single" w:sz="8" w:space="0" w:color="auto"/>
              <w:bottom w:val="single" w:sz="8" w:space="0" w:color="auto"/>
              <w:right w:val="single" w:sz="8" w:space="0" w:color="auto"/>
            </w:tcBorders>
          </w:tcPr>
          <w:p w14:paraId="51751867" w14:textId="77777777" w:rsidR="006F4692" w:rsidRPr="001D6CCF" w:rsidRDefault="006F4692" w:rsidP="006F4692">
            <w:pPr>
              <w:rPr>
                <w:lang w:val="en-US"/>
              </w:rPr>
            </w:pPr>
          </w:p>
        </w:tc>
        <w:tc>
          <w:tcPr>
            <w:tcW w:w="1559" w:type="dxa"/>
            <w:tcBorders>
              <w:top w:val="single" w:sz="8" w:space="0" w:color="auto"/>
              <w:left w:val="single" w:sz="8" w:space="0" w:color="auto"/>
              <w:bottom w:val="single" w:sz="8" w:space="0" w:color="auto"/>
              <w:right w:val="single" w:sz="8" w:space="0" w:color="auto"/>
            </w:tcBorders>
          </w:tcPr>
          <w:p w14:paraId="143602AF" w14:textId="77777777" w:rsidR="006F4692" w:rsidRPr="001D6CCF" w:rsidRDefault="006F4692" w:rsidP="006F4692">
            <w:pPr>
              <w:rPr>
                <w:lang w:val="en-US"/>
              </w:rPr>
            </w:pPr>
          </w:p>
        </w:tc>
        <w:tc>
          <w:tcPr>
            <w:tcW w:w="2551" w:type="dxa"/>
            <w:tcBorders>
              <w:top w:val="single" w:sz="8" w:space="0" w:color="auto"/>
              <w:left w:val="single" w:sz="8" w:space="0" w:color="auto"/>
              <w:bottom w:val="single" w:sz="8" w:space="0" w:color="auto"/>
              <w:right w:val="single" w:sz="8" w:space="0" w:color="auto"/>
            </w:tcBorders>
          </w:tcPr>
          <w:p w14:paraId="7711B030" w14:textId="77777777" w:rsidR="006F4692" w:rsidRPr="001D6CCF" w:rsidRDefault="006F4692" w:rsidP="006F4692"/>
        </w:tc>
        <w:tc>
          <w:tcPr>
            <w:tcW w:w="2410" w:type="dxa"/>
            <w:tcBorders>
              <w:top w:val="single" w:sz="8" w:space="0" w:color="auto"/>
              <w:left w:val="single" w:sz="8" w:space="0" w:color="auto"/>
              <w:bottom w:val="single" w:sz="8" w:space="0" w:color="auto"/>
              <w:right w:val="single" w:sz="8" w:space="0" w:color="auto"/>
            </w:tcBorders>
          </w:tcPr>
          <w:p w14:paraId="7CA11F9D" w14:textId="77777777" w:rsidR="006F4692" w:rsidRPr="001D6CCF" w:rsidRDefault="006F4692" w:rsidP="006F4692">
            <w:pPr>
              <w:rPr>
                <w:lang w:val="en-US"/>
              </w:rPr>
            </w:pPr>
          </w:p>
        </w:tc>
      </w:tr>
      <w:tr w:rsidR="006F4692" w:rsidRPr="001D6CCF" w14:paraId="78892475" w14:textId="77777777" w:rsidTr="006F4692">
        <w:tc>
          <w:tcPr>
            <w:tcW w:w="2684" w:type="dxa"/>
            <w:tcBorders>
              <w:top w:val="single" w:sz="8" w:space="0" w:color="auto"/>
              <w:left w:val="single" w:sz="8" w:space="0" w:color="auto"/>
              <w:bottom w:val="single" w:sz="8" w:space="0" w:color="auto"/>
              <w:right w:val="single" w:sz="8" w:space="0" w:color="auto"/>
            </w:tcBorders>
          </w:tcPr>
          <w:p w14:paraId="521CDFAA" w14:textId="77777777" w:rsidR="006F4692" w:rsidRPr="001D6CCF" w:rsidRDefault="006F4692" w:rsidP="006F4692">
            <w:pPr>
              <w:rPr>
                <w:lang w:val="en-US"/>
              </w:rPr>
            </w:pPr>
          </w:p>
        </w:tc>
        <w:tc>
          <w:tcPr>
            <w:tcW w:w="1559" w:type="dxa"/>
            <w:tcBorders>
              <w:top w:val="single" w:sz="8" w:space="0" w:color="auto"/>
              <w:left w:val="single" w:sz="8" w:space="0" w:color="auto"/>
              <w:bottom w:val="single" w:sz="8" w:space="0" w:color="auto"/>
              <w:right w:val="single" w:sz="8" w:space="0" w:color="auto"/>
            </w:tcBorders>
          </w:tcPr>
          <w:p w14:paraId="38BD6E33" w14:textId="77777777" w:rsidR="006F4692" w:rsidRPr="001D6CCF" w:rsidRDefault="006F4692" w:rsidP="006F4692">
            <w:pPr>
              <w:rPr>
                <w:lang w:val="en-US"/>
              </w:rPr>
            </w:pPr>
          </w:p>
        </w:tc>
        <w:tc>
          <w:tcPr>
            <w:tcW w:w="2551" w:type="dxa"/>
            <w:tcBorders>
              <w:top w:val="single" w:sz="8" w:space="0" w:color="auto"/>
              <w:left w:val="single" w:sz="8" w:space="0" w:color="auto"/>
              <w:bottom w:val="single" w:sz="8" w:space="0" w:color="auto"/>
              <w:right w:val="single" w:sz="8" w:space="0" w:color="auto"/>
            </w:tcBorders>
          </w:tcPr>
          <w:p w14:paraId="56397484" w14:textId="77777777" w:rsidR="006F4692" w:rsidRPr="001D6CCF" w:rsidRDefault="006F4692" w:rsidP="006F4692"/>
        </w:tc>
        <w:tc>
          <w:tcPr>
            <w:tcW w:w="2410" w:type="dxa"/>
            <w:tcBorders>
              <w:top w:val="single" w:sz="8" w:space="0" w:color="auto"/>
              <w:left w:val="single" w:sz="8" w:space="0" w:color="auto"/>
              <w:bottom w:val="single" w:sz="8" w:space="0" w:color="auto"/>
              <w:right w:val="single" w:sz="8" w:space="0" w:color="auto"/>
            </w:tcBorders>
          </w:tcPr>
          <w:p w14:paraId="7537CB8F" w14:textId="77777777" w:rsidR="006F4692" w:rsidRPr="001D6CCF" w:rsidRDefault="006F4692" w:rsidP="006F4692">
            <w:pPr>
              <w:rPr>
                <w:lang w:val="en-US"/>
              </w:rPr>
            </w:pPr>
          </w:p>
        </w:tc>
      </w:tr>
    </w:tbl>
    <w:p w14:paraId="404891EB" w14:textId="77777777" w:rsidR="005D66DC" w:rsidRPr="005D66DC" w:rsidRDefault="005D66DC" w:rsidP="005D66DC"/>
    <w:p w14:paraId="3B12B020" w14:textId="77777777" w:rsidR="00446245" w:rsidRDefault="00446245">
      <w:r>
        <w:br w:type="page"/>
      </w:r>
    </w:p>
    <w:p w14:paraId="56FB879A" w14:textId="77777777" w:rsidR="001846E8" w:rsidRDefault="001846E8" w:rsidP="001846E8">
      <w:pPr>
        <w:pStyle w:val="berschrift2"/>
      </w:pPr>
      <w:bookmarkStart w:id="2" w:name="_Toc200032392"/>
      <w:proofErr w:type="spellStart"/>
      <w:r>
        <w:lastRenderedPageBreak/>
        <w:t>Tagesjurnal</w:t>
      </w:r>
      <w:bookmarkEnd w:id="2"/>
      <w:proofErr w:type="spellEnd"/>
    </w:p>
    <w:p w14:paraId="0A8DFFD5" w14:textId="77777777" w:rsidR="001846E8" w:rsidRDefault="001846E8"/>
    <w:p w14:paraId="049C3C8A" w14:textId="4C45B089" w:rsidR="001846E8" w:rsidRPr="001846E8" w:rsidRDefault="001846E8" w:rsidP="001846E8">
      <w:pPr>
        <w:pStyle w:val="berschrift3"/>
      </w:pPr>
      <w:bookmarkStart w:id="3" w:name="_Toc200032393"/>
      <w:r w:rsidRPr="001846E8">
        <w:t xml:space="preserve">Tagesjournal – Mittwoch, </w:t>
      </w:r>
      <w:r w:rsidR="00BE536A">
        <w:t>4</w:t>
      </w:r>
      <w:r w:rsidRPr="001846E8">
        <w:t>. Juni 2025</w:t>
      </w:r>
      <w:bookmarkEnd w:id="3"/>
    </w:p>
    <w:p w14:paraId="78CB2969" w14:textId="5FB7FAB6" w:rsidR="001846E8" w:rsidRPr="00551C77" w:rsidRDefault="001846E8" w:rsidP="000C44E2">
      <w:pPr>
        <w:jc w:val="both"/>
      </w:pPr>
      <w:r w:rsidRPr="00551C77">
        <w:t>Heute habe ich mit meinem Raspberry-Pi-Projekt gestartet.</w:t>
      </w:r>
      <w:r w:rsidR="000C44E2" w:rsidRPr="00551C77">
        <w:t xml:space="preserve"> </w:t>
      </w:r>
      <w:r w:rsidRPr="00551C77">
        <w:t>Zuerst habe ich das Image mit dem Raspberry Pi Imager auf die SD-Karte geschrieben und dabei direkt wichtige Einstellungen wie Hostname, Benutzername, Passwort, Tastatur-Layout und Zeitzone konfiguriert.</w:t>
      </w:r>
    </w:p>
    <w:p w14:paraId="25009297" w14:textId="639BD4E3" w:rsidR="001846E8" w:rsidRPr="00551C77" w:rsidRDefault="001846E8" w:rsidP="000C44E2">
      <w:pPr>
        <w:jc w:val="both"/>
      </w:pPr>
      <w:r w:rsidRPr="00551C77">
        <w:t xml:space="preserve">Danach habe ich mich per SSH auf den Pi verbunden. </w:t>
      </w:r>
      <w:proofErr w:type="spellStart"/>
      <w:r w:rsidRPr="00551C77">
        <w:t>Anschlie</w:t>
      </w:r>
      <w:r w:rsidR="00E02476">
        <w:t>ss</w:t>
      </w:r>
      <w:r w:rsidRPr="00551C77">
        <w:t>end</w:t>
      </w:r>
      <w:proofErr w:type="spellEnd"/>
      <w:r w:rsidRPr="00551C77">
        <w:t xml:space="preserve"> habe ich in der Datei /</w:t>
      </w:r>
      <w:proofErr w:type="spellStart"/>
      <w:r w:rsidRPr="00551C77">
        <w:t>etc</w:t>
      </w:r>
      <w:proofErr w:type="spellEnd"/>
      <w:r w:rsidRPr="00551C77">
        <w:t>/</w:t>
      </w:r>
      <w:proofErr w:type="spellStart"/>
      <w:r w:rsidRPr="00551C77">
        <w:t>systemd</w:t>
      </w:r>
      <w:proofErr w:type="spellEnd"/>
      <w:r w:rsidRPr="00551C77">
        <w:t>/network/10-eth0.network eine statische IP-Adresse gesetzt, damit mein Pi im Netzwerk zuverlässig erreichbar bleibt.</w:t>
      </w:r>
    </w:p>
    <w:p w14:paraId="22045EA2" w14:textId="0633912A" w:rsidR="001846E8" w:rsidRPr="00551C77" w:rsidRDefault="001846E8" w:rsidP="000C44E2">
      <w:pPr>
        <w:jc w:val="both"/>
      </w:pPr>
      <w:r w:rsidRPr="00551C77">
        <w:t xml:space="preserve">Ich habe das System mit </w:t>
      </w:r>
      <w:proofErr w:type="spellStart"/>
      <w:r w:rsidRPr="00551C77">
        <w:t>apt</w:t>
      </w:r>
      <w:proofErr w:type="spellEnd"/>
      <w:r w:rsidRPr="00551C77">
        <w:t xml:space="preserve"> update &amp;&amp; </w:t>
      </w:r>
      <w:proofErr w:type="spellStart"/>
      <w:r w:rsidRPr="00551C77">
        <w:t>apt</w:t>
      </w:r>
      <w:proofErr w:type="spellEnd"/>
      <w:r w:rsidRPr="00551C77">
        <w:t xml:space="preserve"> </w:t>
      </w:r>
      <w:proofErr w:type="spellStart"/>
      <w:r w:rsidRPr="00551C77">
        <w:t>upgrade</w:t>
      </w:r>
      <w:proofErr w:type="spellEnd"/>
      <w:r w:rsidRPr="00551C77">
        <w:t xml:space="preserve"> auf den neusten Stand gebracht und danach Docker über das offizielle </w:t>
      </w:r>
      <w:proofErr w:type="spellStart"/>
      <w:r w:rsidRPr="00551C77">
        <w:t>Installationsscript</w:t>
      </w:r>
      <w:proofErr w:type="spellEnd"/>
      <w:r w:rsidRPr="00551C77">
        <w:t xml:space="preserve"> (get.docker.com)</w:t>
      </w:r>
      <w:r w:rsidR="000C44E2" w:rsidRPr="00551C77">
        <w:t xml:space="preserve"> </w:t>
      </w:r>
      <w:r w:rsidRPr="00551C77">
        <w:t>installiert.</w:t>
      </w:r>
    </w:p>
    <w:p w14:paraId="086C062E" w14:textId="33FC7EC8" w:rsidR="001846E8" w:rsidRDefault="001846E8" w:rsidP="009D5644">
      <w:pPr>
        <w:jc w:val="both"/>
      </w:pPr>
      <w:r w:rsidRPr="00551C77">
        <w:t xml:space="preserve">Zum Schluss habe ich noch überprüft, ob Docker </w:t>
      </w:r>
      <w:proofErr w:type="spellStart"/>
      <w:r w:rsidRPr="00551C77">
        <w:t>Compose</w:t>
      </w:r>
      <w:proofErr w:type="spellEnd"/>
      <w:r w:rsidRPr="00551C77">
        <w:t xml:space="preserve"> verfügbar ist – was der Fall war. Jetzt ist der Pi bereit für den Einsatz als Selfhosting-Plattform.</w:t>
      </w:r>
    </w:p>
    <w:p w14:paraId="1004E52F" w14:textId="1E9F0E88" w:rsidR="00960608" w:rsidRDefault="00960608" w:rsidP="00960608">
      <w:pPr>
        <w:pStyle w:val="berschrift3"/>
      </w:pPr>
      <w:bookmarkStart w:id="4" w:name="_Toc200032394"/>
      <w:r w:rsidRPr="001846E8">
        <w:t xml:space="preserve">Tagesjournal – </w:t>
      </w:r>
      <w:r>
        <w:t>Donnerstag</w:t>
      </w:r>
      <w:r w:rsidRPr="001846E8">
        <w:t xml:space="preserve">, </w:t>
      </w:r>
      <w:r w:rsidR="00BE536A">
        <w:t>5</w:t>
      </w:r>
      <w:r w:rsidRPr="001846E8">
        <w:t>. Juni 2025</w:t>
      </w:r>
      <w:bookmarkEnd w:id="4"/>
    </w:p>
    <w:p w14:paraId="4CA4D88F" w14:textId="77777777" w:rsidR="002D3C45" w:rsidRPr="002D3C45" w:rsidRDefault="002D3C45" w:rsidP="002D3C45"/>
    <w:p w14:paraId="52EB55C2" w14:textId="77777777" w:rsidR="00896CB8" w:rsidRPr="00896CB8" w:rsidRDefault="00896CB8" w:rsidP="00896CB8">
      <w:r w:rsidRPr="00896CB8">
        <w:t xml:space="preserve">Heute habe ich die Grundstruktur meines Projekts aufgebaut. Ich habe ein zentrales Projektverzeichnis namens </w:t>
      </w:r>
      <w:proofErr w:type="spellStart"/>
      <w:r w:rsidRPr="00896CB8">
        <w:t>cloudcore</w:t>
      </w:r>
      <w:proofErr w:type="spellEnd"/>
      <w:r w:rsidRPr="00896CB8">
        <w:t>-project erstellt und darin für jeden Dienst eigene Unterordner angelegt (z.</w:t>
      </w:r>
      <w:r w:rsidRPr="00896CB8">
        <w:rPr>
          <w:rFonts w:ascii="Arial" w:hAnsi="Arial" w:cs="Arial"/>
        </w:rPr>
        <w:t> </w:t>
      </w:r>
      <w:r w:rsidRPr="00896CB8">
        <w:t xml:space="preserve">B. </w:t>
      </w:r>
      <w:proofErr w:type="spellStart"/>
      <w:r w:rsidRPr="00896CB8">
        <w:t>uptime-kuma</w:t>
      </w:r>
      <w:proofErr w:type="spellEnd"/>
      <w:r w:rsidRPr="00896CB8">
        <w:t xml:space="preserve">, </w:t>
      </w:r>
      <w:proofErr w:type="spellStart"/>
      <w:r w:rsidRPr="00896CB8">
        <w:t>filebrowser</w:t>
      </w:r>
      <w:proofErr w:type="spellEnd"/>
      <w:r w:rsidRPr="00896CB8">
        <w:t>, reverse-proxy, etc.).</w:t>
      </w:r>
    </w:p>
    <w:p w14:paraId="2945CB85" w14:textId="3EEED22C" w:rsidR="00896CB8" w:rsidRPr="00896CB8" w:rsidRDefault="00896CB8" w:rsidP="00896CB8">
      <w:proofErr w:type="spellStart"/>
      <w:r w:rsidRPr="00896CB8">
        <w:t>Anschlie</w:t>
      </w:r>
      <w:r w:rsidR="00AB5EA2">
        <w:t>ss</w:t>
      </w:r>
      <w:r w:rsidRPr="00896CB8">
        <w:t>end</w:t>
      </w:r>
      <w:proofErr w:type="spellEnd"/>
      <w:r w:rsidRPr="00896CB8">
        <w:t xml:space="preserve"> habe ich den Container für Uptime </w:t>
      </w:r>
      <w:proofErr w:type="spellStart"/>
      <w:r w:rsidRPr="00896CB8">
        <w:t>Kuma</w:t>
      </w:r>
      <w:proofErr w:type="spellEnd"/>
      <w:r w:rsidRPr="00896CB8">
        <w:t xml:space="preserve"> gestartet – zuerst manuell mit </w:t>
      </w:r>
      <w:proofErr w:type="spellStart"/>
      <w:r w:rsidRPr="00896CB8">
        <w:t>docker</w:t>
      </w:r>
      <w:proofErr w:type="spellEnd"/>
      <w:r w:rsidRPr="00896CB8">
        <w:t xml:space="preserve"> </w:t>
      </w:r>
      <w:proofErr w:type="spellStart"/>
      <w:r w:rsidRPr="00896CB8">
        <w:t>run</w:t>
      </w:r>
      <w:proofErr w:type="spellEnd"/>
      <w:r w:rsidRPr="00896CB8">
        <w:t xml:space="preserve">, später habe ich ein sauberes </w:t>
      </w:r>
      <w:proofErr w:type="spellStart"/>
      <w:r w:rsidRPr="00896CB8">
        <w:t>docker-compose.yml</w:t>
      </w:r>
      <w:proofErr w:type="spellEnd"/>
      <w:r w:rsidRPr="00896CB8">
        <w:t xml:space="preserve"> dafür erstellt. Danach konnte ich das Admin-Interface aufrufen und den ersten Benutzer anlegen.</w:t>
      </w:r>
    </w:p>
    <w:p w14:paraId="759D7133" w14:textId="77777777" w:rsidR="00896CB8" w:rsidRPr="00896CB8" w:rsidRDefault="00896CB8" w:rsidP="00896CB8">
      <w:r w:rsidRPr="00896CB8">
        <w:t xml:space="preserve">Um Uptime </w:t>
      </w:r>
      <w:proofErr w:type="spellStart"/>
      <w:r w:rsidRPr="00896CB8">
        <w:t>Kuma</w:t>
      </w:r>
      <w:proofErr w:type="spellEnd"/>
      <w:r w:rsidRPr="00896CB8">
        <w:t xml:space="preserve"> übersichtlich erreichbar zu machen, habe ich </w:t>
      </w:r>
      <w:proofErr w:type="spellStart"/>
      <w:r w:rsidRPr="00896CB8">
        <w:t>Nginx</w:t>
      </w:r>
      <w:proofErr w:type="spellEnd"/>
      <w:r w:rsidRPr="00896CB8">
        <w:t xml:space="preserve"> als Reverse Proxy konfiguriert. Dazu habe ich eine eigene </w:t>
      </w:r>
      <w:proofErr w:type="spellStart"/>
      <w:r w:rsidRPr="00896CB8">
        <w:t>kuma.conf</w:t>
      </w:r>
      <w:proofErr w:type="spellEnd"/>
      <w:r w:rsidRPr="00896CB8">
        <w:t xml:space="preserve"> erstellt und </w:t>
      </w:r>
      <w:proofErr w:type="spellStart"/>
      <w:r w:rsidRPr="00896CB8">
        <w:t>Nginx</w:t>
      </w:r>
      <w:proofErr w:type="spellEnd"/>
      <w:r w:rsidRPr="00896CB8">
        <w:t xml:space="preserve"> per Docker </w:t>
      </w:r>
      <w:proofErr w:type="spellStart"/>
      <w:r w:rsidRPr="00896CB8">
        <w:t>Compose</w:t>
      </w:r>
      <w:proofErr w:type="spellEnd"/>
      <w:r w:rsidRPr="00896CB8">
        <w:t xml:space="preserve"> in einem eigenen Container gestartet.</w:t>
      </w:r>
    </w:p>
    <w:p w14:paraId="340CA119" w14:textId="5DF177BF" w:rsidR="00896CB8" w:rsidRPr="00896CB8" w:rsidRDefault="00896CB8" w:rsidP="00896CB8">
      <w:r w:rsidRPr="00896CB8">
        <w:t xml:space="preserve">Ich habe </w:t>
      </w:r>
      <w:proofErr w:type="spellStart"/>
      <w:r w:rsidRPr="00896CB8">
        <w:t>au</w:t>
      </w:r>
      <w:r w:rsidR="00AB5EA2">
        <w:t>ss</w:t>
      </w:r>
      <w:r w:rsidRPr="00896CB8">
        <w:t>erdem</w:t>
      </w:r>
      <w:proofErr w:type="spellEnd"/>
      <w:r w:rsidRPr="00896CB8">
        <w:t xml:space="preserve"> ein eigenes Docker-Netzwerk (</w:t>
      </w:r>
      <w:proofErr w:type="spellStart"/>
      <w:r w:rsidRPr="00896CB8">
        <w:t>kuma-net</w:t>
      </w:r>
      <w:proofErr w:type="spellEnd"/>
      <w:r w:rsidRPr="00896CB8">
        <w:t xml:space="preserve">) angelegt, damit </w:t>
      </w:r>
      <w:proofErr w:type="spellStart"/>
      <w:r w:rsidRPr="00896CB8">
        <w:t>Nginx</w:t>
      </w:r>
      <w:proofErr w:type="spellEnd"/>
      <w:r w:rsidRPr="00896CB8">
        <w:t xml:space="preserve"> und </w:t>
      </w:r>
      <w:proofErr w:type="spellStart"/>
      <w:r w:rsidRPr="00896CB8">
        <w:t>Kuma</w:t>
      </w:r>
      <w:proofErr w:type="spellEnd"/>
      <w:r w:rsidRPr="00896CB8">
        <w:t xml:space="preserve"> intern miteinander kommunizieren können. Zum Schluss habe ich überprüft, ob der Proxy funktioniert – was erfolgreich war.</w:t>
      </w:r>
    </w:p>
    <w:p w14:paraId="638D0164" w14:textId="77777777" w:rsidR="00896CB8" w:rsidRPr="00896CB8" w:rsidRDefault="00896CB8" w:rsidP="00896CB8">
      <w:r w:rsidRPr="00896CB8">
        <w:t xml:space="preserve">Ich habe zudem im Dashboard von </w:t>
      </w:r>
      <w:proofErr w:type="spellStart"/>
      <w:r w:rsidRPr="00896CB8">
        <w:t>Kuma</w:t>
      </w:r>
      <w:proofErr w:type="spellEnd"/>
      <w:r w:rsidRPr="00896CB8">
        <w:t xml:space="preserve"> den ersten Monitoring-Eintrag für den </w:t>
      </w:r>
      <w:proofErr w:type="spellStart"/>
      <w:r w:rsidRPr="00896CB8">
        <w:t>Nginx</w:t>
      </w:r>
      <w:proofErr w:type="spellEnd"/>
      <w:r w:rsidRPr="00896CB8">
        <w:t>-Container hinzugefügt, um dessen Verfügbarkeit zu prüfen.</w:t>
      </w:r>
    </w:p>
    <w:p w14:paraId="337B33D8" w14:textId="77777777" w:rsidR="00896CB8" w:rsidRPr="00896CB8" w:rsidRDefault="00896CB8" w:rsidP="00896CB8">
      <w:r w:rsidRPr="00896CB8">
        <w:t>Insgesamt konnte ich heute das Grundsystem erfolgreich bereitstellen und vernetzen.</w:t>
      </w:r>
    </w:p>
    <w:p w14:paraId="14428EC0" w14:textId="28926039" w:rsidR="00BE536A" w:rsidRDefault="00BE536A">
      <w:r>
        <w:br w:type="page"/>
      </w:r>
    </w:p>
    <w:p w14:paraId="12822621" w14:textId="3FE6DDBC" w:rsidR="002D3C45" w:rsidRDefault="00871D5F" w:rsidP="00353597">
      <w:pPr>
        <w:pStyle w:val="berschrift3"/>
      </w:pPr>
      <w:r w:rsidRPr="00871D5F">
        <w:lastRenderedPageBreak/>
        <w:t xml:space="preserve">Tagesjournal – </w:t>
      </w:r>
      <w:r>
        <w:t>Freitag, 6. Juni 2025</w:t>
      </w:r>
    </w:p>
    <w:p w14:paraId="4D913480" w14:textId="1A50D61C" w:rsidR="00353597" w:rsidRPr="00353597" w:rsidRDefault="00353597" w:rsidP="00353597">
      <w:r w:rsidRPr="00353597">
        <w:t xml:space="preserve">Heute habe ich versucht, Uptime </w:t>
      </w:r>
      <w:proofErr w:type="spellStart"/>
      <w:r w:rsidRPr="00353597">
        <w:t>Kuma</w:t>
      </w:r>
      <w:proofErr w:type="spellEnd"/>
      <w:r w:rsidRPr="00353597">
        <w:t xml:space="preserve"> und Filebrowser über einen gemeinsamen </w:t>
      </w:r>
      <w:proofErr w:type="spellStart"/>
      <w:r w:rsidRPr="00353597">
        <w:t>Nginx</w:t>
      </w:r>
      <w:proofErr w:type="spellEnd"/>
      <w:r w:rsidRPr="00353597">
        <w:t xml:space="preserve">-Reverse-Proxy erreichbar zu machen. Dazu habe ich im Verzeichnis </w:t>
      </w:r>
      <w:proofErr w:type="spellStart"/>
      <w:r w:rsidRPr="00353597">
        <w:t>cloudcore</w:t>
      </w:r>
      <w:proofErr w:type="spellEnd"/>
      <w:r w:rsidRPr="00353597">
        <w:t xml:space="preserve">-project passende </w:t>
      </w:r>
      <w:proofErr w:type="spellStart"/>
      <w:r w:rsidRPr="00353597">
        <w:t>docker-compose.yml</w:t>
      </w:r>
      <w:proofErr w:type="spellEnd"/>
      <w:r w:rsidRPr="00353597">
        <w:t xml:space="preserve"> angelegt.</w:t>
      </w:r>
    </w:p>
    <w:p w14:paraId="5697EC43" w14:textId="77777777" w:rsidR="00353597" w:rsidRPr="00353597" w:rsidRDefault="00353597" w:rsidP="00353597">
      <w:r w:rsidRPr="00353597">
        <w:t xml:space="preserve">Alle Container laufen im selben Docker-Netzwerk namens </w:t>
      </w:r>
      <w:proofErr w:type="spellStart"/>
      <w:r w:rsidRPr="00353597">
        <w:t>Cloudnet</w:t>
      </w:r>
      <w:proofErr w:type="spellEnd"/>
      <w:r w:rsidRPr="00353597">
        <w:t xml:space="preserve">, damit sie miteinander kommunizieren können. Ich habe die </w:t>
      </w:r>
      <w:proofErr w:type="spellStart"/>
      <w:r w:rsidRPr="00353597">
        <w:t>default.conf</w:t>
      </w:r>
      <w:proofErr w:type="spellEnd"/>
      <w:r w:rsidRPr="00353597">
        <w:t xml:space="preserve"> von </w:t>
      </w:r>
      <w:proofErr w:type="spellStart"/>
      <w:r w:rsidRPr="00353597">
        <w:t>Nginx</w:t>
      </w:r>
      <w:proofErr w:type="spellEnd"/>
      <w:r w:rsidRPr="00353597">
        <w:t xml:space="preserve"> so eingerichtet, dass Aufrufe über /</w:t>
      </w:r>
      <w:proofErr w:type="spellStart"/>
      <w:r w:rsidRPr="00353597">
        <w:t>kuma</w:t>
      </w:r>
      <w:proofErr w:type="spellEnd"/>
      <w:r w:rsidRPr="00353597">
        <w:t xml:space="preserve"> und /</w:t>
      </w:r>
      <w:proofErr w:type="spellStart"/>
      <w:r w:rsidRPr="00353597">
        <w:t>filebrowser</w:t>
      </w:r>
      <w:proofErr w:type="spellEnd"/>
      <w:r w:rsidRPr="00353597">
        <w:t xml:space="preserve"> korrekt an die jeweiligen Container weitergeleitet werden.</w:t>
      </w:r>
    </w:p>
    <w:p w14:paraId="60FBB5BD" w14:textId="7EADB4D5" w:rsidR="00BE536A" w:rsidRDefault="00353597">
      <w:r w:rsidRPr="00353597">
        <w:t xml:space="preserve">Für Uptime </w:t>
      </w:r>
      <w:proofErr w:type="spellStart"/>
      <w:r w:rsidRPr="00353597">
        <w:t>Kuma</w:t>
      </w:r>
      <w:proofErr w:type="spellEnd"/>
      <w:r w:rsidRPr="00353597">
        <w:t xml:space="preserve"> habe ich die Variable BASE_PATH=/</w:t>
      </w:r>
      <w:proofErr w:type="spellStart"/>
      <w:r w:rsidRPr="00353597">
        <w:t>kuma</w:t>
      </w:r>
      <w:proofErr w:type="spellEnd"/>
      <w:r w:rsidRPr="00353597">
        <w:t xml:space="preserve"> gesetzt und diesen Pfad auch direkt in der Datenbank gespeichert. Trotzdem wurden beim Aufruf über /</w:t>
      </w:r>
      <w:proofErr w:type="spellStart"/>
      <w:r w:rsidRPr="00353597">
        <w:t>kuma</w:t>
      </w:r>
      <w:proofErr w:type="spellEnd"/>
      <w:r w:rsidRPr="00353597">
        <w:t xml:space="preserve"> keine Styles und Skripte geladen, es kam zu 404-Fehlern.</w:t>
      </w:r>
      <w:r w:rsidR="003F758E">
        <w:t xml:space="preserve"> </w:t>
      </w:r>
      <w:r w:rsidRPr="00353597">
        <w:t xml:space="preserve">Nach längerer Fehlersuche habe ich herausgefunden, dass Uptime </w:t>
      </w:r>
      <w:proofErr w:type="spellStart"/>
      <w:r w:rsidRPr="00353597">
        <w:t>Kuma</w:t>
      </w:r>
      <w:proofErr w:type="spellEnd"/>
      <w:r w:rsidRPr="00353597">
        <w:t xml:space="preserve"> aktuell nicht gut mit Subpfaden klarkommt.</w:t>
      </w:r>
    </w:p>
    <w:p w14:paraId="3335BC13" w14:textId="77777777" w:rsidR="001846E8" w:rsidRDefault="001846E8">
      <w:pPr>
        <w:rPr>
          <w:rFonts w:asciiTheme="majorHAnsi" w:eastAsiaTheme="majorEastAsia" w:hAnsiTheme="majorHAnsi" w:cstheme="majorBidi"/>
          <w:color w:val="0F4761" w:themeColor="accent1" w:themeShade="BF"/>
          <w:sz w:val="28"/>
          <w:szCs w:val="32"/>
        </w:rPr>
      </w:pPr>
      <w:r>
        <w:br w:type="page"/>
      </w:r>
    </w:p>
    <w:p w14:paraId="2F7CE292" w14:textId="77777777" w:rsidR="00530A13" w:rsidRPr="005D66DC" w:rsidRDefault="00637AD1" w:rsidP="00D058AC">
      <w:pPr>
        <w:pStyle w:val="berschrift2"/>
        <w:jc w:val="both"/>
      </w:pPr>
      <w:bookmarkStart w:id="5" w:name="_Toc200032395"/>
      <w:r>
        <w:lastRenderedPageBreak/>
        <w:t>Einleitung</w:t>
      </w:r>
      <w:bookmarkEnd w:id="5"/>
    </w:p>
    <w:p w14:paraId="650CC152" w14:textId="77777777" w:rsidR="00530A13" w:rsidRDefault="00BE1718" w:rsidP="00D058AC">
      <w:pPr>
        <w:pStyle w:val="berschrift2"/>
        <w:jc w:val="both"/>
      </w:pPr>
      <w:bookmarkStart w:id="6" w:name="_Toc200032396"/>
      <w:r>
        <w:t>Aufgabenstellung</w:t>
      </w:r>
      <w:bookmarkEnd w:id="6"/>
    </w:p>
    <w:p w14:paraId="35614F2A" w14:textId="77777777" w:rsidR="00B060F9" w:rsidRPr="00B060F9" w:rsidRDefault="00B060F9" w:rsidP="00D058AC">
      <w:pPr>
        <w:jc w:val="both"/>
      </w:pPr>
      <w:r w:rsidRPr="00B060F9">
        <w:t>Während der Abschlussprojektphase vom 2. bis 27. Juni haben wir die Aufgabe, ein selbstgewähltes IT-Projekt innerhalb von maximal 12 Arbeitstagen zu planen, umzusetzen und zu dokumentieren.</w:t>
      </w:r>
    </w:p>
    <w:p w14:paraId="7126D911" w14:textId="77777777" w:rsidR="00B060F9" w:rsidRPr="00B060F9" w:rsidRDefault="00B060F9" w:rsidP="00D058AC">
      <w:pPr>
        <w:jc w:val="both"/>
      </w:pPr>
      <w:r w:rsidRPr="00B060F9">
        <w:t>Ziel ist es, ein Thema aus dem eigenen Interesse oder dem Firmenumfeld zu wählen und daraus ein konkretes, praxisnahes Projekt zu entwickeln. Dabei sollen verschiedene Phasen durchlaufen werden: von der Themenfindung über die Planung und Umsetzung bis hin zur Präsentation.</w:t>
      </w:r>
    </w:p>
    <w:p w14:paraId="7A626712" w14:textId="77777777" w:rsidR="00BE1718" w:rsidRPr="00BE1718" w:rsidRDefault="00B060F9" w:rsidP="00D058AC">
      <w:pPr>
        <w:jc w:val="both"/>
      </w:pPr>
      <w:r w:rsidRPr="00B060F9">
        <w:t>Das Projekt soll technisch sinnvoll, realistisch umsetzbar und nachvollziehbar dokumentiert sein. Es wird erwartet, dass mindestens drei Zwischenziele (Milestones) definiert und erreicht werden. Am Schluss wird das Endergebnis in einer Live-Demo vorgestellt.</w:t>
      </w:r>
    </w:p>
    <w:p w14:paraId="2C190E28" w14:textId="77777777" w:rsidR="00530A13" w:rsidRPr="00446245" w:rsidRDefault="00BE1718" w:rsidP="00D058AC">
      <w:pPr>
        <w:pStyle w:val="berschrift2"/>
        <w:jc w:val="both"/>
      </w:pPr>
      <w:bookmarkStart w:id="7" w:name="_Toc200032397"/>
      <w:r w:rsidRPr="00446245">
        <w:t>Projektbeschreibung</w:t>
      </w:r>
      <w:bookmarkEnd w:id="7"/>
    </w:p>
    <w:p w14:paraId="5840EEAB" w14:textId="77777777" w:rsidR="00470F9F" w:rsidRPr="00470F9F" w:rsidRDefault="00470F9F" w:rsidP="00D058AC">
      <w:pPr>
        <w:jc w:val="both"/>
      </w:pPr>
      <w:r w:rsidRPr="00470F9F">
        <w:t>Im Rahmen meines Abschlussprojekts realisiere ich den Aufbau einer sicheren Selfhosting-Plattform auf Basis von Docker. Ziel ist es, verschiedene Dienste wie ein Monitoring-System (</w:t>
      </w:r>
      <w:proofErr w:type="spellStart"/>
      <w:r w:rsidRPr="00470F9F">
        <w:t>Netdata</w:t>
      </w:r>
      <w:proofErr w:type="spellEnd"/>
      <w:r w:rsidRPr="00470F9F">
        <w:t xml:space="preserve">, Uptime </w:t>
      </w:r>
      <w:proofErr w:type="spellStart"/>
      <w:r w:rsidRPr="00470F9F">
        <w:t>Kuma</w:t>
      </w:r>
      <w:proofErr w:type="spellEnd"/>
      <w:r w:rsidRPr="00470F9F">
        <w:t>), eine webbasierte Dateiverwaltung (Filebrowser), ein internes Wiki (</w:t>
      </w:r>
      <w:proofErr w:type="spellStart"/>
      <w:r w:rsidRPr="00470F9F">
        <w:t>Bookstack</w:t>
      </w:r>
      <w:proofErr w:type="spellEnd"/>
      <w:r w:rsidRPr="00470F9F">
        <w:t>) sowie DNS-Filterung (</w:t>
      </w:r>
      <w:proofErr w:type="spellStart"/>
      <w:r w:rsidRPr="00470F9F">
        <w:t>AdGuard</w:t>
      </w:r>
      <w:proofErr w:type="spellEnd"/>
      <w:r w:rsidRPr="00470F9F">
        <w:t xml:space="preserve"> Home) in einer isolierten und übersichtlich verwalteten Umgebung bereitzustellen.</w:t>
      </w:r>
    </w:p>
    <w:p w14:paraId="4E1103AA" w14:textId="77777777" w:rsidR="00470F9F" w:rsidRPr="00470F9F" w:rsidRDefault="00470F9F" w:rsidP="00D058AC">
      <w:pPr>
        <w:jc w:val="both"/>
      </w:pPr>
      <w:r w:rsidRPr="00470F9F">
        <w:t xml:space="preserve">Die Plattform wird auf einem Linux-Server oder Raspberry Pi betrieben und mit </w:t>
      </w:r>
      <w:proofErr w:type="spellStart"/>
      <w:r w:rsidRPr="00470F9F">
        <w:t>OPNsense</w:t>
      </w:r>
      <w:proofErr w:type="spellEnd"/>
      <w:r w:rsidRPr="00470F9F">
        <w:t xml:space="preserve"> als zentrale Firewall abgesichert. Zusätzlich werden Mechanismen wie Firewall-Regeln, Fail2ban, Benutzerrollen, Reverse Proxy mit HTTPS und Backups integriert.</w:t>
      </w:r>
    </w:p>
    <w:p w14:paraId="7DC68006" w14:textId="77777777" w:rsidR="00470F9F" w:rsidRPr="00470F9F" w:rsidRDefault="00470F9F" w:rsidP="00D058AC">
      <w:pPr>
        <w:jc w:val="both"/>
      </w:pPr>
      <w:r w:rsidRPr="00470F9F">
        <w:t>Durch dieses Projekt kann ich mein Wissen in den Bereichen Linux, Containerisierung, Netzwerksicherheit und Plattformbetrieb praxisnah anwenden und vertiefen. Die erstellte Umgebung ist modular aufgebaut und auch nach Projektabschluss privat weiter nutzbar.</w:t>
      </w:r>
    </w:p>
    <w:p w14:paraId="4B2280BB" w14:textId="08BD292E" w:rsidR="00470F9F" w:rsidRPr="00470F9F" w:rsidRDefault="00470F9F" w:rsidP="00470F9F">
      <w:r>
        <w:br w:type="page"/>
      </w:r>
    </w:p>
    <w:p w14:paraId="05B17295" w14:textId="77777777" w:rsidR="00530A13" w:rsidRDefault="004742F8" w:rsidP="00F90BF0">
      <w:pPr>
        <w:pStyle w:val="berschrift2"/>
        <w:jc w:val="both"/>
      </w:pPr>
      <w:bookmarkStart w:id="8" w:name="_Toc200032398"/>
      <w:r w:rsidRPr="00446245">
        <w:lastRenderedPageBreak/>
        <w:t>Raspberry PI einrichten</w:t>
      </w:r>
      <w:bookmarkEnd w:id="8"/>
    </w:p>
    <w:p w14:paraId="03858025" w14:textId="77777777" w:rsidR="00446245" w:rsidRPr="00446245" w:rsidRDefault="00446245" w:rsidP="00F90BF0">
      <w:pPr>
        <w:jc w:val="both"/>
      </w:pPr>
    </w:p>
    <w:p w14:paraId="3391BFE4" w14:textId="77777777" w:rsidR="00446245" w:rsidRPr="00446245" w:rsidRDefault="00D058AC" w:rsidP="00F90BF0">
      <w:pPr>
        <w:pStyle w:val="berschrift3"/>
        <w:jc w:val="both"/>
      </w:pPr>
      <w:bookmarkStart w:id="9" w:name="_Toc200032399"/>
      <w:r>
        <w:rPr>
          <w:noProof/>
          <w:lang w:val="it-IT"/>
        </w:rPr>
        <w:drawing>
          <wp:anchor distT="0" distB="0" distL="114300" distR="114300" simplePos="0" relativeHeight="251656192" behindDoc="1" locked="0" layoutInCell="1" allowOverlap="1" wp14:anchorId="7BBB652A" wp14:editId="0E0C781A">
            <wp:simplePos x="0" y="0"/>
            <wp:positionH relativeFrom="margin">
              <wp:align>left</wp:align>
            </wp:positionH>
            <wp:positionV relativeFrom="paragraph">
              <wp:posOffset>267970</wp:posOffset>
            </wp:positionV>
            <wp:extent cx="1671320" cy="2118995"/>
            <wp:effectExtent l="0" t="0" r="5080" b="0"/>
            <wp:wrapTight wrapText="bothSides">
              <wp:wrapPolygon edited="0">
                <wp:start x="0" y="0"/>
                <wp:lineTo x="0" y="21361"/>
                <wp:lineTo x="21419" y="21361"/>
                <wp:lineTo x="21419" y="0"/>
                <wp:lineTo x="0" y="0"/>
              </wp:wrapPolygon>
            </wp:wrapTight>
            <wp:docPr id="948637799"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71320" cy="2118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6245" w:rsidRPr="00446245">
        <w:t>Raspberry Pi vorbereiten mit Raspberry Pi Imager</w:t>
      </w:r>
      <w:bookmarkEnd w:id="9"/>
    </w:p>
    <w:p w14:paraId="797B6D5C" w14:textId="77777777" w:rsidR="00EA05BD" w:rsidRPr="00EA05BD" w:rsidRDefault="00EA05BD" w:rsidP="00F90BF0">
      <w:pPr>
        <w:jc w:val="both"/>
      </w:pPr>
      <w:r w:rsidRPr="00EA05BD">
        <w:t>Im Raspberry Pi Imager werden die wichtigsten Grundeinstellungen gesetzt:</w:t>
      </w:r>
    </w:p>
    <w:p w14:paraId="0F1F52F8" w14:textId="77777777" w:rsidR="00D058AC" w:rsidRDefault="00EA05BD" w:rsidP="00F90BF0">
      <w:pPr>
        <w:jc w:val="both"/>
        <w:rPr>
          <w:b/>
          <w:bCs/>
        </w:rPr>
      </w:pPr>
      <w:proofErr w:type="spellStart"/>
      <w:r w:rsidRPr="00EA05BD">
        <w:t>Hostname:</w:t>
      </w:r>
      <w:r w:rsidRPr="00EA05BD">
        <w:rPr>
          <w:b/>
          <w:bCs/>
        </w:rPr>
        <w:t>piCloudcore</w:t>
      </w:r>
      <w:proofErr w:type="spellEnd"/>
    </w:p>
    <w:p w14:paraId="3FBEA0FA" w14:textId="77777777" w:rsidR="00D058AC" w:rsidRDefault="00EA05BD" w:rsidP="00F90BF0">
      <w:pPr>
        <w:jc w:val="both"/>
      </w:pPr>
      <w:proofErr w:type="spellStart"/>
      <w:r w:rsidRPr="00EA05BD">
        <w:t>Benutzername&amp;Passwort</w:t>
      </w:r>
      <w:proofErr w:type="spellEnd"/>
      <w:r w:rsidR="00D058AC">
        <w:t xml:space="preserve"> </w:t>
      </w:r>
      <w:r w:rsidRPr="00EA05BD">
        <w:t>festgelegt</w:t>
      </w:r>
    </w:p>
    <w:p w14:paraId="0F326918" w14:textId="77777777" w:rsidR="00EA05BD" w:rsidRPr="00EA05BD" w:rsidRDefault="00EA05BD" w:rsidP="00F90BF0">
      <w:pPr>
        <w:jc w:val="both"/>
      </w:pPr>
      <w:r w:rsidRPr="00EA05BD">
        <w:t>Spracheinstellung: Europe/</w:t>
      </w:r>
      <w:proofErr w:type="spellStart"/>
      <w:r w:rsidRPr="00EA05BD">
        <w:t>Zurich</w:t>
      </w:r>
      <w:proofErr w:type="spellEnd"/>
      <w:r w:rsidRPr="00EA05BD">
        <w:t>, Tastatur: CHWLAN deaktiviert (da per LAN verbunden)</w:t>
      </w:r>
    </w:p>
    <w:p w14:paraId="1BF68221" w14:textId="77777777" w:rsidR="00EA05BD" w:rsidRPr="00EA05BD" w:rsidRDefault="00EA05BD" w:rsidP="00F90BF0">
      <w:pPr>
        <w:jc w:val="both"/>
      </w:pPr>
      <w:r w:rsidRPr="00EA05BD">
        <w:t xml:space="preserve">Diese Einstellungen sorgen dafür, dass der Pi sofort im Netzwerk erkannt wird und via </w:t>
      </w:r>
      <w:proofErr w:type="spellStart"/>
      <w:r w:rsidRPr="00EA05BD">
        <w:t>piCloudcore.local</w:t>
      </w:r>
      <w:proofErr w:type="spellEnd"/>
      <w:r w:rsidRPr="00EA05BD">
        <w:t xml:space="preserve"> erreichbar ist.</w:t>
      </w:r>
    </w:p>
    <w:p w14:paraId="5AEAFF9B" w14:textId="77777777" w:rsidR="00EA05BD" w:rsidRPr="00EA05BD" w:rsidRDefault="00EA05BD" w:rsidP="00F90BF0">
      <w:pPr>
        <w:jc w:val="both"/>
      </w:pPr>
    </w:p>
    <w:p w14:paraId="045CD26D" w14:textId="77777777" w:rsidR="00D058AC" w:rsidRDefault="00F90BF0" w:rsidP="00F90BF0">
      <w:pPr>
        <w:pStyle w:val="berschrift3"/>
        <w:jc w:val="both"/>
      </w:pPr>
      <w:bookmarkStart w:id="10" w:name="_Toc200032400"/>
      <w:r w:rsidRPr="00F90BF0">
        <w:t>Mit dem Raspberry Pi verbinden (SSH)</w:t>
      </w:r>
      <w:bookmarkEnd w:id="10"/>
    </w:p>
    <w:p w14:paraId="78014F66" w14:textId="77777777" w:rsidR="00F90BF0" w:rsidRDefault="00F90BF0" w:rsidP="00F90BF0">
      <w:pPr>
        <w:jc w:val="both"/>
      </w:pPr>
      <w:r>
        <w:t xml:space="preserve">Verbinde dich über </w:t>
      </w:r>
      <w:proofErr w:type="spellStart"/>
      <w:r>
        <w:t>ssh</w:t>
      </w:r>
      <w:proofErr w:type="spellEnd"/>
      <w:r>
        <w:t xml:space="preserve"> mit dem Host und Benutzernamen auf den Raspberry PI:</w:t>
      </w:r>
    </w:p>
    <w:p w14:paraId="654FF7E9" w14:textId="3DF06728" w:rsidR="00F90BF0" w:rsidRPr="00F90BF0" w:rsidRDefault="00F90BF0" w:rsidP="00F90BF0">
      <w:pPr>
        <w:jc w:val="both"/>
        <w:rPr>
          <w:b/>
          <w:bCs/>
        </w:rPr>
      </w:pPr>
      <w:proofErr w:type="spellStart"/>
      <w:r w:rsidRPr="00F90BF0">
        <w:rPr>
          <w:b/>
          <w:bCs/>
        </w:rPr>
        <w:t>ssh</w:t>
      </w:r>
      <w:proofErr w:type="spellEnd"/>
      <w:r w:rsidRPr="00F90BF0">
        <w:rPr>
          <w:b/>
          <w:bCs/>
        </w:rPr>
        <w:t xml:space="preserve"> </w:t>
      </w:r>
      <w:proofErr w:type="spellStart"/>
      <w:r w:rsidRPr="00F90BF0">
        <w:rPr>
          <w:b/>
          <w:bCs/>
        </w:rPr>
        <w:t>piCloudcore@piCloudcore.local</w:t>
      </w:r>
      <w:proofErr w:type="spellEnd"/>
    </w:p>
    <w:p w14:paraId="47E68939" w14:textId="77777777" w:rsidR="00F90BF0" w:rsidRPr="00F90BF0" w:rsidRDefault="00F90BF0" w:rsidP="00F90BF0"/>
    <w:p w14:paraId="722B38E7" w14:textId="77777777" w:rsidR="004742F8" w:rsidRPr="00EA05BD" w:rsidRDefault="00446245" w:rsidP="00D058AC">
      <w:pPr>
        <w:pStyle w:val="berschrift3"/>
        <w:jc w:val="both"/>
      </w:pPr>
      <w:bookmarkStart w:id="11" w:name="_Toc200032401"/>
      <w:r w:rsidRPr="00446245">
        <w:t>Statische IP-Adresse festlegen</w:t>
      </w:r>
      <w:bookmarkEnd w:id="11"/>
    </w:p>
    <w:p w14:paraId="7F32F704" w14:textId="2A66EC5A" w:rsidR="004742F8" w:rsidRPr="00EA05BD" w:rsidRDefault="00960608" w:rsidP="00D058AC">
      <w:pPr>
        <w:jc w:val="both"/>
      </w:pPr>
      <w:r>
        <w:rPr>
          <w:noProof/>
        </w:rPr>
        <w:drawing>
          <wp:anchor distT="0" distB="0" distL="114300" distR="114300" simplePos="0" relativeHeight="251662336" behindDoc="0" locked="0" layoutInCell="1" allowOverlap="1" wp14:anchorId="4985F17E" wp14:editId="56E23A19">
            <wp:simplePos x="0" y="0"/>
            <wp:positionH relativeFrom="column">
              <wp:posOffset>-2648</wp:posOffset>
            </wp:positionH>
            <wp:positionV relativeFrom="paragraph">
              <wp:posOffset>220237</wp:posOffset>
            </wp:positionV>
            <wp:extent cx="2914650" cy="1640205"/>
            <wp:effectExtent l="0" t="0" r="0" b="0"/>
            <wp:wrapTight wrapText="bothSides">
              <wp:wrapPolygon edited="0">
                <wp:start x="0" y="0"/>
                <wp:lineTo x="0" y="21324"/>
                <wp:lineTo x="21459" y="21324"/>
                <wp:lineTo x="21459" y="0"/>
                <wp:lineTo x="0" y="0"/>
              </wp:wrapPolygon>
            </wp:wrapTight>
            <wp:docPr id="1534162076" name="Grafik 3"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162076" name="Grafik 3" descr="Ein Bild, das Text, Screenshot, Software, Multimedia-Software enthält.&#10;&#10;Automatisch generierte Beschreibu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4650" cy="1640205"/>
                    </a:xfrm>
                    <a:prstGeom prst="rect">
                      <a:avLst/>
                    </a:prstGeom>
                    <a:noFill/>
                    <a:ln>
                      <a:noFill/>
                    </a:ln>
                  </pic:spPr>
                </pic:pic>
              </a:graphicData>
            </a:graphic>
          </wp:anchor>
        </w:drawing>
      </w:r>
      <w:r w:rsidR="00446245">
        <w:t xml:space="preserve">Bearbeite die </w:t>
      </w:r>
      <w:proofErr w:type="spellStart"/>
      <w:r w:rsidR="00446245">
        <w:t>datei</w:t>
      </w:r>
      <w:proofErr w:type="spellEnd"/>
      <w:r w:rsidR="00446245">
        <w:t>:</w:t>
      </w:r>
      <w:r w:rsidR="00446245" w:rsidRPr="00446245">
        <w:t xml:space="preserve"> </w:t>
      </w:r>
      <w:proofErr w:type="spellStart"/>
      <w:r w:rsidR="00446245" w:rsidRPr="00F90BF0">
        <w:rPr>
          <w:b/>
          <w:bCs/>
        </w:rPr>
        <w:t>sudo</w:t>
      </w:r>
      <w:proofErr w:type="spellEnd"/>
      <w:r w:rsidR="00446245" w:rsidRPr="00F90BF0">
        <w:rPr>
          <w:b/>
          <w:bCs/>
        </w:rPr>
        <w:t xml:space="preserve"> </w:t>
      </w:r>
      <w:proofErr w:type="spellStart"/>
      <w:r w:rsidR="00446245" w:rsidRPr="00F90BF0">
        <w:rPr>
          <w:b/>
          <w:bCs/>
        </w:rPr>
        <w:t>nano</w:t>
      </w:r>
      <w:proofErr w:type="spellEnd"/>
      <w:r w:rsidR="00446245" w:rsidRPr="00F90BF0">
        <w:rPr>
          <w:b/>
          <w:bCs/>
        </w:rPr>
        <w:t xml:space="preserve"> /</w:t>
      </w:r>
      <w:proofErr w:type="spellStart"/>
      <w:r w:rsidR="00446245" w:rsidRPr="00F90BF0">
        <w:rPr>
          <w:b/>
          <w:bCs/>
        </w:rPr>
        <w:t>etc</w:t>
      </w:r>
      <w:proofErr w:type="spellEnd"/>
      <w:r w:rsidR="00446245" w:rsidRPr="00F90BF0">
        <w:rPr>
          <w:b/>
          <w:bCs/>
        </w:rPr>
        <w:t>/</w:t>
      </w:r>
      <w:proofErr w:type="spellStart"/>
      <w:r w:rsidR="00446245" w:rsidRPr="00F90BF0">
        <w:rPr>
          <w:b/>
          <w:bCs/>
        </w:rPr>
        <w:t>systemd</w:t>
      </w:r>
      <w:proofErr w:type="spellEnd"/>
      <w:r w:rsidR="00446245" w:rsidRPr="00F90BF0">
        <w:rPr>
          <w:b/>
          <w:bCs/>
        </w:rPr>
        <w:t>/network/10-eth0.network</w:t>
      </w:r>
    </w:p>
    <w:p w14:paraId="613B5374" w14:textId="77777777" w:rsidR="00446245" w:rsidRDefault="00446245" w:rsidP="00D058AC">
      <w:pPr>
        <w:jc w:val="both"/>
      </w:pPr>
      <w:r>
        <w:t>Und Fülle die Datei wie in diesem Screenshot:</w:t>
      </w:r>
    </w:p>
    <w:p w14:paraId="3BFD84D9" w14:textId="77777777" w:rsidR="00446245" w:rsidRDefault="00446245" w:rsidP="00D058AC">
      <w:pPr>
        <w:jc w:val="both"/>
      </w:pPr>
      <w:r>
        <w:t xml:space="preserve">Damit bekommt der PI immer </w:t>
      </w:r>
      <w:r w:rsidR="00F90BF0">
        <w:t>dieselbe</w:t>
      </w:r>
      <w:r>
        <w:t xml:space="preserve"> IP Adresse und dies ist Praktisch wen ich immer wieder darauf connecten muss.</w:t>
      </w:r>
    </w:p>
    <w:p w14:paraId="07DE4E67" w14:textId="77777777" w:rsidR="00446245" w:rsidRDefault="00446245" w:rsidP="004742F8"/>
    <w:p w14:paraId="76728986" w14:textId="77777777" w:rsidR="00DA0FBB" w:rsidRDefault="00DA0FBB" w:rsidP="004742F8"/>
    <w:p w14:paraId="2312DE28" w14:textId="77777777" w:rsidR="00DA0FBB" w:rsidRDefault="00DA0FBB" w:rsidP="004742F8"/>
    <w:p w14:paraId="25E15D67" w14:textId="77777777" w:rsidR="004742F8" w:rsidRPr="00D058AC" w:rsidRDefault="004742F8" w:rsidP="004742F8"/>
    <w:p w14:paraId="51C90D16" w14:textId="72A1E471" w:rsidR="00DA0FBB" w:rsidRDefault="00DA0FBB">
      <w:r>
        <w:br w:type="page"/>
      </w:r>
    </w:p>
    <w:p w14:paraId="2907E893" w14:textId="77777777" w:rsidR="00D058AC" w:rsidRDefault="00DA0FBB" w:rsidP="00DA0FBB">
      <w:pPr>
        <w:pStyle w:val="berschrift3"/>
      </w:pPr>
      <w:bookmarkStart w:id="12" w:name="_Toc200032402"/>
      <w:r w:rsidRPr="00DA0FBB">
        <w:lastRenderedPageBreak/>
        <w:t>Docker installieren</w:t>
      </w:r>
      <w:bookmarkEnd w:id="12"/>
    </w:p>
    <w:p w14:paraId="2F72123D" w14:textId="77777777" w:rsidR="00DA0FBB" w:rsidRDefault="00DA0FBB" w:rsidP="00DA0FBB">
      <w:r>
        <w:t>Benutze diesen Einzeiler hier wie im Screenshot:</w:t>
      </w:r>
    </w:p>
    <w:p w14:paraId="463288E6" w14:textId="77777777" w:rsidR="00DA0FBB" w:rsidRDefault="00DA0FBB" w:rsidP="00DA0FBB">
      <w:proofErr w:type="spellStart"/>
      <w:r w:rsidRPr="00DA0FBB">
        <w:t>curl</w:t>
      </w:r>
      <w:proofErr w:type="spellEnd"/>
      <w:r w:rsidRPr="00DA0FBB">
        <w:t xml:space="preserve"> -</w:t>
      </w:r>
      <w:proofErr w:type="spellStart"/>
      <w:r w:rsidRPr="00DA0FBB">
        <w:t>fsSL</w:t>
      </w:r>
      <w:proofErr w:type="spellEnd"/>
      <w:r w:rsidRPr="00DA0FBB">
        <w:t xml:space="preserve"> https://get.docker.com | </w:t>
      </w:r>
      <w:proofErr w:type="spellStart"/>
      <w:r w:rsidRPr="00DA0FBB">
        <w:t>sudo</w:t>
      </w:r>
      <w:proofErr w:type="spellEnd"/>
      <w:r w:rsidRPr="00DA0FBB">
        <w:t xml:space="preserve"> bash</w:t>
      </w:r>
    </w:p>
    <w:p w14:paraId="1BBAB81F" w14:textId="77777777" w:rsidR="00DA0FBB" w:rsidRDefault="001846E8" w:rsidP="00DA0FBB">
      <w:r>
        <w:rPr>
          <w:noProof/>
          <w:lang w:val="en-GB"/>
        </w:rPr>
        <w:drawing>
          <wp:anchor distT="0" distB="0" distL="114300" distR="114300" simplePos="0" relativeHeight="251658240" behindDoc="1" locked="0" layoutInCell="1" allowOverlap="1" wp14:anchorId="6F4CFE4F" wp14:editId="6FE59DC3">
            <wp:simplePos x="0" y="0"/>
            <wp:positionH relativeFrom="margin">
              <wp:align>left</wp:align>
            </wp:positionH>
            <wp:positionV relativeFrom="paragraph">
              <wp:posOffset>6985</wp:posOffset>
            </wp:positionV>
            <wp:extent cx="3105150" cy="1746005"/>
            <wp:effectExtent l="0" t="0" r="0" b="6985"/>
            <wp:wrapTight wrapText="bothSides">
              <wp:wrapPolygon edited="0">
                <wp:start x="0" y="0"/>
                <wp:lineTo x="0" y="21451"/>
                <wp:lineTo x="21467" y="21451"/>
                <wp:lineTo x="21467" y="0"/>
                <wp:lineTo x="0" y="0"/>
              </wp:wrapPolygon>
            </wp:wrapTight>
            <wp:docPr id="72585415"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05150" cy="1746005"/>
                    </a:xfrm>
                    <a:prstGeom prst="rect">
                      <a:avLst/>
                    </a:prstGeom>
                    <a:noFill/>
                    <a:ln>
                      <a:noFill/>
                    </a:ln>
                  </pic:spPr>
                </pic:pic>
              </a:graphicData>
            </a:graphic>
          </wp:anchor>
        </w:drawing>
      </w:r>
      <w:r w:rsidR="00DA0FBB">
        <w:t xml:space="preserve">Docker </w:t>
      </w:r>
      <w:proofErr w:type="spellStart"/>
      <w:r w:rsidR="00DA0FBB">
        <w:t>Compose</w:t>
      </w:r>
      <w:proofErr w:type="spellEnd"/>
      <w:r w:rsidR="00DA0FBB">
        <w:t xml:space="preserve"> muss nicht mehr installiert werden da bei de</w:t>
      </w:r>
      <w:r>
        <w:t xml:space="preserve">n neueren </w:t>
      </w:r>
      <w:proofErr w:type="spellStart"/>
      <w:r>
        <w:t>versionen</w:t>
      </w:r>
      <w:proofErr w:type="spellEnd"/>
      <w:r>
        <w:t xml:space="preserve"> dies gleich mitinstalliert wird.</w:t>
      </w:r>
    </w:p>
    <w:p w14:paraId="65364B8F" w14:textId="77777777" w:rsidR="001846E8" w:rsidRDefault="001846E8" w:rsidP="00DA0FBB"/>
    <w:p w14:paraId="6EFDA608" w14:textId="77777777" w:rsidR="001846E8" w:rsidRDefault="001846E8" w:rsidP="00DA0FBB"/>
    <w:p w14:paraId="13D76F21" w14:textId="77777777" w:rsidR="001846E8" w:rsidRDefault="001846E8" w:rsidP="00DA0FBB"/>
    <w:p w14:paraId="4ACEFFF5" w14:textId="77777777" w:rsidR="001846E8" w:rsidRDefault="001846E8" w:rsidP="00DA0FBB"/>
    <w:p w14:paraId="023E31F9" w14:textId="77777777" w:rsidR="001846E8" w:rsidRDefault="001846E8" w:rsidP="00DA0FBB"/>
    <w:p w14:paraId="270FDA60" w14:textId="08BAEBFF" w:rsidR="001846E8" w:rsidRPr="00DA0FBB" w:rsidRDefault="001846E8" w:rsidP="00DA0FBB">
      <w:r>
        <w:t xml:space="preserve">Die Installation kann man nun mit Docker </w:t>
      </w:r>
      <w:proofErr w:type="spellStart"/>
      <w:r>
        <w:t>version</w:t>
      </w:r>
      <w:proofErr w:type="spellEnd"/>
      <w:r>
        <w:t xml:space="preserve"> checken und mit Docker </w:t>
      </w:r>
      <w:proofErr w:type="spellStart"/>
      <w:r>
        <w:t>compose</w:t>
      </w:r>
      <w:proofErr w:type="spellEnd"/>
      <w:r>
        <w:t xml:space="preserve"> </w:t>
      </w:r>
      <w:proofErr w:type="spellStart"/>
      <w:r>
        <w:t>version</w:t>
      </w:r>
      <w:proofErr w:type="spellEnd"/>
      <w:r>
        <w:t xml:space="preserve"> kann man </w:t>
      </w:r>
      <w:r w:rsidR="00A82491">
        <w:t>nachsehen,</w:t>
      </w:r>
      <w:r>
        <w:t xml:space="preserve"> ob Docker </w:t>
      </w:r>
      <w:proofErr w:type="spellStart"/>
      <w:r>
        <w:t>Compose</w:t>
      </w:r>
      <w:proofErr w:type="spellEnd"/>
      <w:r>
        <w:t xml:space="preserve"> schon installiert ist.</w:t>
      </w:r>
    </w:p>
    <w:p w14:paraId="1EA194C1" w14:textId="77777777" w:rsidR="00960608" w:rsidRDefault="003A7793" w:rsidP="00960608">
      <w:pPr>
        <w:keepNext/>
      </w:pPr>
      <w:r>
        <w:rPr>
          <w:noProof/>
          <w:lang w:val="en-GB"/>
        </w:rPr>
        <w:drawing>
          <wp:anchor distT="0" distB="0" distL="114300" distR="114300" simplePos="0" relativeHeight="251663360" behindDoc="1" locked="0" layoutInCell="1" allowOverlap="1" wp14:anchorId="5C52255C" wp14:editId="4861ED9E">
            <wp:simplePos x="0" y="0"/>
            <wp:positionH relativeFrom="margin">
              <wp:align>left</wp:align>
            </wp:positionH>
            <wp:positionV relativeFrom="paragraph">
              <wp:posOffset>94891</wp:posOffset>
            </wp:positionV>
            <wp:extent cx="3139465" cy="1765300"/>
            <wp:effectExtent l="0" t="0" r="3810" b="6350"/>
            <wp:wrapTight wrapText="bothSides">
              <wp:wrapPolygon edited="0">
                <wp:start x="0" y="0"/>
                <wp:lineTo x="0" y="21445"/>
                <wp:lineTo x="21495" y="21445"/>
                <wp:lineTo x="21495" y="0"/>
                <wp:lineTo x="0" y="0"/>
              </wp:wrapPolygon>
            </wp:wrapTight>
            <wp:docPr id="1160603024"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39465" cy="1765300"/>
                    </a:xfrm>
                    <a:prstGeom prst="rect">
                      <a:avLst/>
                    </a:prstGeom>
                    <a:noFill/>
                    <a:ln>
                      <a:noFill/>
                    </a:ln>
                  </pic:spPr>
                </pic:pic>
              </a:graphicData>
            </a:graphic>
          </wp:anchor>
        </w:drawing>
      </w:r>
    </w:p>
    <w:p w14:paraId="216FC37D" w14:textId="77777777" w:rsidR="00960608" w:rsidRDefault="00960608" w:rsidP="00960608">
      <w:pPr>
        <w:pStyle w:val="Beschriftung"/>
      </w:pPr>
    </w:p>
    <w:p w14:paraId="64FA7537" w14:textId="77777777" w:rsidR="00960608" w:rsidRDefault="00960608" w:rsidP="00960608">
      <w:pPr>
        <w:pStyle w:val="Beschriftung"/>
      </w:pPr>
    </w:p>
    <w:p w14:paraId="1248DF4E" w14:textId="77777777" w:rsidR="00960608" w:rsidRDefault="00960608" w:rsidP="00960608">
      <w:pPr>
        <w:pStyle w:val="Beschriftung"/>
      </w:pPr>
    </w:p>
    <w:p w14:paraId="1BBEFDC9" w14:textId="77777777" w:rsidR="00960608" w:rsidRDefault="00960608" w:rsidP="00960608">
      <w:pPr>
        <w:pStyle w:val="Beschriftung"/>
      </w:pPr>
    </w:p>
    <w:p w14:paraId="664952C0" w14:textId="77777777" w:rsidR="00960608" w:rsidRDefault="00960608" w:rsidP="00960608">
      <w:pPr>
        <w:pStyle w:val="Beschriftung"/>
      </w:pPr>
    </w:p>
    <w:p w14:paraId="5A413D4D" w14:textId="77777777" w:rsidR="00960608" w:rsidRDefault="00960608"/>
    <w:p w14:paraId="578456DE" w14:textId="719272E4" w:rsidR="00544087" w:rsidRDefault="00BC51B9">
      <w:r>
        <w:br w:type="page"/>
      </w:r>
    </w:p>
    <w:p w14:paraId="2D690411" w14:textId="3D1CBA57" w:rsidR="00D7584E" w:rsidRDefault="00D7584E" w:rsidP="000B5122">
      <w:pPr>
        <w:pStyle w:val="berschrift2"/>
      </w:pPr>
      <w:bookmarkStart w:id="13" w:name="_Toc200032403"/>
      <w:proofErr w:type="spellStart"/>
      <w:r>
        <w:lastRenderedPageBreak/>
        <w:t>Selfhosted</w:t>
      </w:r>
      <w:proofErr w:type="spellEnd"/>
      <w:r>
        <w:t xml:space="preserve"> </w:t>
      </w:r>
      <w:proofErr w:type="spellStart"/>
      <w:r>
        <w:t>Platform</w:t>
      </w:r>
      <w:proofErr w:type="spellEnd"/>
      <w:r>
        <w:t xml:space="preserve"> </w:t>
      </w:r>
      <w:proofErr w:type="spellStart"/>
      <w:r>
        <w:t>Basis</w:t>
      </w:r>
      <w:r w:rsidR="00E47715">
        <w:t>k</w:t>
      </w:r>
      <w:bookmarkEnd w:id="13"/>
      <w:proofErr w:type="spellEnd"/>
    </w:p>
    <w:p w14:paraId="05C894B5" w14:textId="0125F5A6" w:rsidR="00E23262" w:rsidRPr="00E23262" w:rsidRDefault="00D312DE" w:rsidP="00E23262">
      <w:r>
        <w:rPr>
          <w:noProof/>
        </w:rPr>
        <w:drawing>
          <wp:anchor distT="0" distB="0" distL="114300" distR="114300" simplePos="0" relativeHeight="251674624" behindDoc="1" locked="0" layoutInCell="1" allowOverlap="1" wp14:anchorId="76CB523E" wp14:editId="284DA21F">
            <wp:simplePos x="0" y="0"/>
            <wp:positionH relativeFrom="margin">
              <wp:align>left</wp:align>
            </wp:positionH>
            <wp:positionV relativeFrom="paragraph">
              <wp:posOffset>233790</wp:posOffset>
            </wp:positionV>
            <wp:extent cx="317500" cy="317500"/>
            <wp:effectExtent l="0" t="0" r="6350" b="6350"/>
            <wp:wrapTight wrapText="bothSides">
              <wp:wrapPolygon edited="0">
                <wp:start x="2592" y="0"/>
                <wp:lineTo x="0" y="3888"/>
                <wp:lineTo x="0" y="16848"/>
                <wp:lineTo x="2592" y="20736"/>
                <wp:lineTo x="18144" y="20736"/>
                <wp:lineTo x="20736" y="16848"/>
                <wp:lineTo x="20736" y="3888"/>
                <wp:lineTo x="18144" y="0"/>
                <wp:lineTo x="2592" y="0"/>
              </wp:wrapPolygon>
            </wp:wrapTight>
            <wp:docPr id="1653667338" name="Grafik 12" descr="Ein Bild, das Symbol, Logo, Grafiken,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667338" name="Grafik 12" descr="Ein Bild, das Symbol, Logo, Grafiken, Kreis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500" cy="317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579C4B" w14:textId="091B8E12" w:rsidR="00D7584E" w:rsidRDefault="000B5122" w:rsidP="000B5122">
      <w:pPr>
        <w:pStyle w:val="berschrift3"/>
      </w:pPr>
      <w:bookmarkStart w:id="14" w:name="_Toc200032404"/>
      <w:proofErr w:type="spellStart"/>
      <w:r>
        <w:t>Projektverzeichniss</w:t>
      </w:r>
      <w:bookmarkEnd w:id="14"/>
      <w:proofErr w:type="spellEnd"/>
    </w:p>
    <w:p w14:paraId="0B7E3D07" w14:textId="04B41220" w:rsidR="00921139" w:rsidRPr="00921139" w:rsidRDefault="00C86434">
      <w:r>
        <w:rPr>
          <w:noProof/>
        </w:rPr>
        <w:drawing>
          <wp:anchor distT="0" distB="0" distL="114300" distR="114300" simplePos="0" relativeHeight="251664384" behindDoc="1" locked="0" layoutInCell="1" allowOverlap="1" wp14:anchorId="3AC35D0C" wp14:editId="2BD93F66">
            <wp:simplePos x="0" y="0"/>
            <wp:positionH relativeFrom="margin">
              <wp:align>right</wp:align>
            </wp:positionH>
            <wp:positionV relativeFrom="paragraph">
              <wp:posOffset>11430</wp:posOffset>
            </wp:positionV>
            <wp:extent cx="3397250" cy="2220595"/>
            <wp:effectExtent l="0" t="0" r="0" b="8255"/>
            <wp:wrapTight wrapText="bothSides">
              <wp:wrapPolygon edited="0">
                <wp:start x="0" y="0"/>
                <wp:lineTo x="0" y="21495"/>
                <wp:lineTo x="21439" y="21495"/>
                <wp:lineTo x="21439" y="0"/>
                <wp:lineTo x="0" y="0"/>
              </wp:wrapPolygon>
            </wp:wrapTight>
            <wp:docPr id="165876581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97250" cy="2220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3030">
        <w:t xml:space="preserve">Es ist sinnvoll ein Projekt </w:t>
      </w:r>
      <w:proofErr w:type="spellStart"/>
      <w:r w:rsidR="00AD3030">
        <w:t>Verzeichniss</w:t>
      </w:r>
      <w:proofErr w:type="spellEnd"/>
      <w:r w:rsidR="00AD3030">
        <w:t xml:space="preserve"> zu erstellen wie hier</w:t>
      </w:r>
      <w:r w:rsidR="003B5B9C">
        <w:t xml:space="preserve">. </w:t>
      </w:r>
      <w:r w:rsidR="003B5B9C" w:rsidRPr="00921139">
        <w:t xml:space="preserve">Als Main Directory </w:t>
      </w:r>
      <w:proofErr w:type="spellStart"/>
      <w:r w:rsidR="003B5B9C" w:rsidRPr="00921139">
        <w:t>cloudcore</w:t>
      </w:r>
      <w:proofErr w:type="spellEnd"/>
      <w:r w:rsidR="003B5B9C" w:rsidRPr="00921139">
        <w:t>-project</w:t>
      </w:r>
      <w:r w:rsidR="00921139" w:rsidRPr="00921139">
        <w:t xml:space="preserve"> und darunter komm</w:t>
      </w:r>
      <w:r w:rsidR="00921139">
        <w:t xml:space="preserve">en die ganzen </w:t>
      </w:r>
      <w:proofErr w:type="spellStart"/>
      <w:r w:rsidR="00921139">
        <w:t>unterordner</w:t>
      </w:r>
      <w:proofErr w:type="spellEnd"/>
      <w:r w:rsidR="00921139">
        <w:t xml:space="preserve"> pro dienst mit den Docker </w:t>
      </w:r>
      <w:proofErr w:type="spellStart"/>
      <w:r w:rsidR="000555E3">
        <w:t>yaml</w:t>
      </w:r>
      <w:proofErr w:type="spellEnd"/>
      <w:r w:rsidR="000555E3">
        <w:t xml:space="preserve"> Files drin. So kann ich die Dienste einfach und übersichtlich mit Docker </w:t>
      </w:r>
      <w:proofErr w:type="spellStart"/>
      <w:r w:rsidR="000555E3">
        <w:t>Compose</w:t>
      </w:r>
      <w:proofErr w:type="spellEnd"/>
      <w:r w:rsidR="000555E3">
        <w:t xml:space="preserve"> </w:t>
      </w:r>
      <w:proofErr w:type="spellStart"/>
      <w:r w:rsidR="000555E3">
        <w:t>up</w:t>
      </w:r>
      <w:proofErr w:type="spellEnd"/>
      <w:r w:rsidR="000555E3">
        <w:t xml:space="preserve"> -d starten.</w:t>
      </w:r>
    </w:p>
    <w:p w14:paraId="4387E01B" w14:textId="1F97E136" w:rsidR="00BC51B9" w:rsidRDefault="00BC51B9"/>
    <w:p w14:paraId="6AAE8E10" w14:textId="77777777" w:rsidR="00C86434" w:rsidRDefault="00C86434"/>
    <w:p w14:paraId="65E03CF0" w14:textId="2AA7B367" w:rsidR="000B5122" w:rsidRDefault="000B5122"/>
    <w:p w14:paraId="36B537CA" w14:textId="7C13C1D4" w:rsidR="00C86434" w:rsidRDefault="000B5122" w:rsidP="000B5122">
      <w:pPr>
        <w:pStyle w:val="berschrift3"/>
      </w:pPr>
      <w:bookmarkStart w:id="15" w:name="_Toc200032405"/>
      <w:r>
        <w:t xml:space="preserve">Uptime </w:t>
      </w:r>
      <w:proofErr w:type="spellStart"/>
      <w:r>
        <w:t>Kuma</w:t>
      </w:r>
      <w:proofErr w:type="spellEnd"/>
      <w:r>
        <w:t xml:space="preserve"> </w:t>
      </w:r>
      <w:proofErr w:type="spellStart"/>
      <w:r>
        <w:t>Contianer</w:t>
      </w:r>
      <w:bookmarkEnd w:id="15"/>
      <w:proofErr w:type="spellEnd"/>
    </w:p>
    <w:p w14:paraId="09AEF5C2" w14:textId="4B043D60" w:rsidR="000B5122" w:rsidRDefault="00251BE5" w:rsidP="000B5122">
      <w:r>
        <w:t xml:space="preserve">Um den </w:t>
      </w:r>
      <w:proofErr w:type="spellStart"/>
      <w:r>
        <w:t>Kuma</w:t>
      </w:r>
      <w:proofErr w:type="spellEnd"/>
      <w:r>
        <w:t xml:space="preserve"> Container zu erstellen benutze ich den </w:t>
      </w:r>
      <w:proofErr w:type="spellStart"/>
      <w:r>
        <w:t>command</w:t>
      </w:r>
      <w:proofErr w:type="spellEnd"/>
      <w:r>
        <w:t xml:space="preserve"> </w:t>
      </w:r>
      <w:r w:rsidR="00DC4C81">
        <w:t xml:space="preserve">vom </w:t>
      </w:r>
      <w:hyperlink r:id="rId15" w:history="1">
        <w:proofErr w:type="spellStart"/>
        <w:r w:rsidR="00DC4C81" w:rsidRPr="00EA22FD">
          <w:rPr>
            <w:rStyle w:val="Hyperlink"/>
          </w:rPr>
          <w:t>Kuma</w:t>
        </w:r>
        <w:proofErr w:type="spellEnd"/>
        <w:r w:rsidR="00DC4C81" w:rsidRPr="00EA22FD">
          <w:rPr>
            <w:rStyle w:val="Hyperlink"/>
          </w:rPr>
          <w:t xml:space="preserve"> Wiki</w:t>
        </w:r>
      </w:hyperlink>
      <w:r w:rsidR="00DC4C81">
        <w:t>:</w:t>
      </w:r>
    </w:p>
    <w:p w14:paraId="11CFC653" w14:textId="06D9B0A9" w:rsidR="00DC4C81" w:rsidRDefault="00FA6F84" w:rsidP="000B5122">
      <w:pPr>
        <w:rPr>
          <w:lang w:val="en-GB"/>
        </w:rPr>
      </w:pPr>
      <w:r>
        <w:rPr>
          <w:noProof/>
          <w:lang w:val="en-GB"/>
        </w:rPr>
        <w:drawing>
          <wp:anchor distT="0" distB="0" distL="114300" distR="114300" simplePos="0" relativeHeight="251665408" behindDoc="1" locked="0" layoutInCell="1" allowOverlap="1" wp14:anchorId="00247C1A" wp14:editId="1EBF4C27">
            <wp:simplePos x="0" y="0"/>
            <wp:positionH relativeFrom="margin">
              <wp:align>left</wp:align>
            </wp:positionH>
            <wp:positionV relativeFrom="paragraph">
              <wp:posOffset>11430</wp:posOffset>
            </wp:positionV>
            <wp:extent cx="2846705" cy="1859915"/>
            <wp:effectExtent l="0" t="0" r="0" b="6985"/>
            <wp:wrapTight wrapText="bothSides">
              <wp:wrapPolygon edited="0">
                <wp:start x="0" y="0"/>
                <wp:lineTo x="0" y="21460"/>
                <wp:lineTo x="21393" y="21460"/>
                <wp:lineTo x="21393" y="0"/>
                <wp:lineTo x="0" y="0"/>
              </wp:wrapPolygon>
            </wp:wrapTight>
            <wp:docPr id="41725137"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46705" cy="1859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4C81" w:rsidRPr="00DC4C81">
        <w:rPr>
          <w:lang w:val="en-GB"/>
        </w:rPr>
        <w:t>docker run -d --restart=unless-stopped -p &lt;YOUR_PORT&gt;:3001 -v &lt;YOUR_DIR OR VOLUME&gt;:/app/data --name uptime-</w:t>
      </w:r>
      <w:proofErr w:type="spellStart"/>
      <w:r w:rsidR="00DC4C81" w:rsidRPr="00DC4C81">
        <w:rPr>
          <w:lang w:val="en-GB"/>
        </w:rPr>
        <w:t>kuma</w:t>
      </w:r>
      <w:proofErr w:type="spellEnd"/>
      <w:r w:rsidR="00DC4C81" w:rsidRPr="00DC4C81">
        <w:rPr>
          <w:lang w:val="en-GB"/>
        </w:rPr>
        <w:t xml:space="preserve"> </w:t>
      </w:r>
      <w:proofErr w:type="spellStart"/>
      <w:r w:rsidR="00DC4C81" w:rsidRPr="00DC4C81">
        <w:rPr>
          <w:lang w:val="en-GB"/>
        </w:rPr>
        <w:t>louislam</w:t>
      </w:r>
      <w:proofErr w:type="spellEnd"/>
      <w:r w:rsidR="00DC4C81" w:rsidRPr="00DC4C81">
        <w:rPr>
          <w:lang w:val="en-GB"/>
        </w:rPr>
        <w:t>/uptime-kuma:1</w:t>
      </w:r>
    </w:p>
    <w:p w14:paraId="5FFA91DE" w14:textId="77777777" w:rsidR="00411AB4" w:rsidRDefault="00411AB4" w:rsidP="000B5122">
      <w:pPr>
        <w:rPr>
          <w:lang w:val="en-GB"/>
        </w:rPr>
      </w:pPr>
    </w:p>
    <w:p w14:paraId="25144598" w14:textId="1BD48E74" w:rsidR="00411AB4" w:rsidRPr="00411AB4" w:rsidRDefault="00411AB4" w:rsidP="000B5122">
      <w:r w:rsidRPr="00411AB4">
        <w:t>Das zieht das Image, erstellt das Volume und startet den Container erfolgreich.</w:t>
      </w:r>
    </w:p>
    <w:p w14:paraId="07051F92" w14:textId="77777777" w:rsidR="00DC48CA" w:rsidRPr="00411AB4" w:rsidRDefault="00DC48CA" w:rsidP="000B5122"/>
    <w:p w14:paraId="40828360" w14:textId="0D83DEEB" w:rsidR="00DC48CA" w:rsidRPr="00411AB4" w:rsidRDefault="00DC48CA" w:rsidP="000B5122"/>
    <w:p w14:paraId="3185B604" w14:textId="77777777" w:rsidR="00DC48CA" w:rsidRPr="00411AB4" w:rsidRDefault="00DC48CA" w:rsidP="000B5122"/>
    <w:p w14:paraId="3B927742" w14:textId="7A668AFA" w:rsidR="00DC48CA" w:rsidRPr="00411AB4" w:rsidRDefault="00DC48CA" w:rsidP="000B5122">
      <w:r w:rsidRPr="00DC48CA">
        <w:rPr>
          <w:noProof/>
        </w:rPr>
        <w:drawing>
          <wp:anchor distT="0" distB="0" distL="114300" distR="114300" simplePos="0" relativeHeight="251666432" behindDoc="1" locked="0" layoutInCell="1" allowOverlap="1" wp14:anchorId="138C0601" wp14:editId="4AEE8FBB">
            <wp:simplePos x="0" y="0"/>
            <wp:positionH relativeFrom="margin">
              <wp:align>right</wp:align>
            </wp:positionH>
            <wp:positionV relativeFrom="paragraph">
              <wp:posOffset>9585</wp:posOffset>
            </wp:positionV>
            <wp:extent cx="3467735" cy="1829435"/>
            <wp:effectExtent l="0" t="0" r="0" b="0"/>
            <wp:wrapTight wrapText="bothSides">
              <wp:wrapPolygon edited="0">
                <wp:start x="0" y="0"/>
                <wp:lineTo x="0" y="21368"/>
                <wp:lineTo x="21477" y="21368"/>
                <wp:lineTo x="21477" y="0"/>
                <wp:lineTo x="0" y="0"/>
              </wp:wrapPolygon>
            </wp:wrapTight>
            <wp:docPr id="57234226"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34226" name="Grafik 1" descr="Ein Bild, das Text, Screenshot, Software, Multimedia-Software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3467735" cy="1829435"/>
                    </a:xfrm>
                    <a:prstGeom prst="rect">
                      <a:avLst/>
                    </a:prstGeom>
                  </pic:spPr>
                </pic:pic>
              </a:graphicData>
            </a:graphic>
            <wp14:sizeRelH relativeFrom="margin">
              <wp14:pctWidth>0</wp14:pctWidth>
            </wp14:sizeRelH>
            <wp14:sizeRelV relativeFrom="margin">
              <wp14:pctHeight>0</wp14:pctHeight>
            </wp14:sizeRelV>
          </wp:anchor>
        </w:drawing>
      </w:r>
    </w:p>
    <w:p w14:paraId="5CCBB782" w14:textId="37DEFD23" w:rsidR="00FA6F84" w:rsidRPr="006C02EC" w:rsidRDefault="006C02EC" w:rsidP="000B5122">
      <w:r w:rsidRPr="006C02EC">
        <w:t>D</w:t>
      </w:r>
      <w:r>
        <w:t xml:space="preserve">iesen </w:t>
      </w:r>
      <w:proofErr w:type="spellStart"/>
      <w:r>
        <w:t>command</w:t>
      </w:r>
      <w:proofErr w:type="spellEnd"/>
      <w:r>
        <w:t xml:space="preserve"> kann man </w:t>
      </w:r>
      <w:proofErr w:type="spellStart"/>
      <w:r>
        <w:t>dan</w:t>
      </w:r>
      <w:proofErr w:type="spellEnd"/>
      <w:r>
        <w:t xml:space="preserve"> auch noch in ein </w:t>
      </w:r>
      <w:proofErr w:type="spellStart"/>
      <w:r>
        <w:t>yaml</w:t>
      </w:r>
      <w:proofErr w:type="spellEnd"/>
      <w:r>
        <w:t xml:space="preserve"> reinschreiben um beim starten des </w:t>
      </w:r>
      <w:proofErr w:type="spellStart"/>
      <w:r>
        <w:t>containers</w:t>
      </w:r>
      <w:proofErr w:type="spellEnd"/>
      <w:r>
        <w:t xml:space="preserve"> nur noch </w:t>
      </w:r>
      <w:proofErr w:type="spellStart"/>
      <w:r>
        <w:t>docker</w:t>
      </w:r>
      <w:proofErr w:type="spellEnd"/>
      <w:r>
        <w:t xml:space="preserve"> </w:t>
      </w:r>
      <w:proofErr w:type="spellStart"/>
      <w:r>
        <w:t>compose</w:t>
      </w:r>
      <w:proofErr w:type="spellEnd"/>
      <w:r>
        <w:t xml:space="preserve"> </w:t>
      </w:r>
      <w:proofErr w:type="spellStart"/>
      <w:r>
        <w:t>up</w:t>
      </w:r>
      <w:proofErr w:type="spellEnd"/>
      <w:r>
        <w:t xml:space="preserve"> benutzen muss.</w:t>
      </w:r>
    </w:p>
    <w:p w14:paraId="26829571" w14:textId="77777777" w:rsidR="00842193" w:rsidRDefault="00960608">
      <w:r w:rsidRPr="006C02EC">
        <w:br w:type="page"/>
      </w:r>
    </w:p>
    <w:p w14:paraId="16824BA4" w14:textId="14510818" w:rsidR="00842193" w:rsidRDefault="006107AF" w:rsidP="006107AF">
      <w:pPr>
        <w:pStyle w:val="berschrift3"/>
      </w:pPr>
      <w:bookmarkStart w:id="16" w:name="_Toc200032406"/>
      <w:r w:rsidRPr="006107AF">
        <w:lastRenderedPageBreak/>
        <w:t xml:space="preserve">Admin-Konto für Uptime </w:t>
      </w:r>
      <w:proofErr w:type="spellStart"/>
      <w:r w:rsidRPr="006107AF">
        <w:t>Kuma</w:t>
      </w:r>
      <w:proofErr w:type="spellEnd"/>
      <w:r w:rsidRPr="006107AF">
        <w:t xml:space="preserve"> einrichten</w:t>
      </w:r>
      <w:bookmarkEnd w:id="16"/>
    </w:p>
    <w:p w14:paraId="14A82BFE" w14:textId="4D8A0205" w:rsidR="006F0B73" w:rsidRDefault="003E105C">
      <w:r w:rsidRPr="003E105C">
        <w:rPr>
          <w:noProof/>
        </w:rPr>
        <w:drawing>
          <wp:anchor distT="0" distB="0" distL="114300" distR="114300" simplePos="0" relativeHeight="251667456" behindDoc="1" locked="0" layoutInCell="1" allowOverlap="1" wp14:anchorId="1797A95B" wp14:editId="246E99F5">
            <wp:simplePos x="0" y="0"/>
            <wp:positionH relativeFrom="margin">
              <wp:align>left</wp:align>
            </wp:positionH>
            <wp:positionV relativeFrom="paragraph">
              <wp:posOffset>472630</wp:posOffset>
            </wp:positionV>
            <wp:extent cx="1892935" cy="3099435"/>
            <wp:effectExtent l="0" t="0" r="0" b="5715"/>
            <wp:wrapTight wrapText="bothSides">
              <wp:wrapPolygon edited="0">
                <wp:start x="0" y="0"/>
                <wp:lineTo x="0" y="21507"/>
                <wp:lineTo x="21303" y="21507"/>
                <wp:lineTo x="21303" y="0"/>
                <wp:lineTo x="0" y="0"/>
              </wp:wrapPolygon>
            </wp:wrapTight>
            <wp:docPr id="1763491130"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91130" name="Grafik 1" descr="Ein Bild, das Text, Screenshot, Schrift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1894360" cy="3101649"/>
                    </a:xfrm>
                    <a:prstGeom prst="rect">
                      <a:avLst/>
                    </a:prstGeom>
                  </pic:spPr>
                </pic:pic>
              </a:graphicData>
            </a:graphic>
            <wp14:sizeRelH relativeFrom="margin">
              <wp14:pctWidth>0</wp14:pctWidth>
            </wp14:sizeRelH>
            <wp14:sizeRelV relativeFrom="margin">
              <wp14:pctHeight>0</wp14:pctHeight>
            </wp14:sizeRelV>
          </wp:anchor>
        </w:drawing>
      </w:r>
      <w:r w:rsidR="001B5ED9">
        <w:t>Beim</w:t>
      </w:r>
      <w:r w:rsidR="0025302D" w:rsidRPr="0025302D">
        <w:t xml:space="preserve"> ersten Start</w:t>
      </w:r>
      <w:r w:rsidR="0025302D">
        <w:t xml:space="preserve">en öffnet sich ein </w:t>
      </w:r>
      <w:r w:rsidR="006F0B73">
        <w:t>Login</w:t>
      </w:r>
      <w:r w:rsidR="0025302D">
        <w:t xml:space="preserve"> Bildschirm nach </w:t>
      </w:r>
      <w:r w:rsidR="001B5ED9">
        <w:t>dem Verbinden</w:t>
      </w:r>
      <w:r w:rsidR="0025302D">
        <w:t xml:space="preserve"> auf </w:t>
      </w:r>
      <w:hyperlink r:id="rId19" w:history="1">
        <w:r w:rsidR="006F0B73" w:rsidRPr="00943E4C">
          <w:rPr>
            <w:rStyle w:val="Hyperlink"/>
          </w:rPr>
          <w:t>http://10.80.4.210:3001</w:t>
        </w:r>
      </w:hyperlink>
      <w:r w:rsidR="006F0B73">
        <w:t xml:space="preserve"> da wird das Login festgelegt für den Zugang auf das Dashboard.</w:t>
      </w:r>
    </w:p>
    <w:p w14:paraId="2B84AD95" w14:textId="1FEFCCA1" w:rsidR="00842193" w:rsidRDefault="00842193"/>
    <w:p w14:paraId="5D16FD1B" w14:textId="2B81BE55" w:rsidR="00842193" w:rsidRDefault="006F0B73">
      <w:r>
        <w:t xml:space="preserve">Benutzername: </w:t>
      </w:r>
      <w:proofErr w:type="spellStart"/>
      <w:r w:rsidR="007C7DD9">
        <w:t>piCloudecore</w:t>
      </w:r>
      <w:proofErr w:type="spellEnd"/>
    </w:p>
    <w:p w14:paraId="733B17C1" w14:textId="2805997A" w:rsidR="007C7DD9" w:rsidRDefault="007C7DD9">
      <w:r>
        <w:t>Passwort: Zli12345</w:t>
      </w:r>
    </w:p>
    <w:p w14:paraId="141CC3ED" w14:textId="77777777" w:rsidR="0002716D" w:rsidRDefault="0002716D"/>
    <w:p w14:paraId="2ABB4847" w14:textId="77777777" w:rsidR="0002716D" w:rsidRDefault="0002716D"/>
    <w:p w14:paraId="7710594C" w14:textId="77777777" w:rsidR="0002716D" w:rsidRDefault="0002716D"/>
    <w:p w14:paraId="06CECF1B" w14:textId="77777777" w:rsidR="0002716D" w:rsidRDefault="0002716D"/>
    <w:p w14:paraId="64CECB49" w14:textId="77777777" w:rsidR="0002716D" w:rsidRDefault="0002716D"/>
    <w:p w14:paraId="43533072" w14:textId="77777777" w:rsidR="0002716D" w:rsidRDefault="0002716D"/>
    <w:p w14:paraId="7D2592CD" w14:textId="77777777" w:rsidR="0002716D" w:rsidRDefault="0002716D"/>
    <w:p w14:paraId="61499F22" w14:textId="77777777" w:rsidR="0002716D" w:rsidRDefault="0002716D"/>
    <w:p w14:paraId="79C13E71" w14:textId="77777777" w:rsidR="0002716D" w:rsidRDefault="0002716D"/>
    <w:p w14:paraId="6BED3090" w14:textId="707EBACA" w:rsidR="0002716D" w:rsidRDefault="008577C4" w:rsidP="008577C4">
      <w:pPr>
        <w:pStyle w:val="berschrift3"/>
      </w:pPr>
      <w:bookmarkStart w:id="17" w:name="_Toc200032407"/>
      <w:proofErr w:type="spellStart"/>
      <w:r w:rsidRPr="008577C4">
        <w:t>Nginx</w:t>
      </w:r>
      <w:proofErr w:type="spellEnd"/>
      <w:r w:rsidRPr="008577C4">
        <w:t>-Proxy konfigurieren</w:t>
      </w:r>
      <w:bookmarkEnd w:id="17"/>
    </w:p>
    <w:p w14:paraId="7213DD68" w14:textId="2C064AEE" w:rsidR="00171143" w:rsidRDefault="00AC641B">
      <w:r>
        <w:t xml:space="preserve">Gehe und erstelle das </w:t>
      </w:r>
      <w:proofErr w:type="spellStart"/>
      <w:r>
        <w:t>verzeichniss</w:t>
      </w:r>
      <w:proofErr w:type="spellEnd"/>
      <w:r>
        <w:t xml:space="preserve"> </w:t>
      </w:r>
      <w:r w:rsidRPr="00AC641B">
        <w:t>reverse-proxy/</w:t>
      </w:r>
      <w:proofErr w:type="spellStart"/>
      <w:r w:rsidRPr="00AC641B">
        <w:t>nginx</w:t>
      </w:r>
      <w:proofErr w:type="spellEnd"/>
      <w:r w:rsidRPr="00AC641B">
        <w:t xml:space="preserve">/ </w:t>
      </w:r>
      <w:r>
        <w:t>Darin muss die Datei:</w:t>
      </w:r>
      <w:r w:rsidRPr="00AC641B">
        <w:t xml:space="preserve"> </w:t>
      </w:r>
      <w:hyperlink r:id="rId20" w:history="1">
        <w:proofErr w:type="spellStart"/>
        <w:r w:rsidRPr="00FE6274">
          <w:rPr>
            <w:rStyle w:val="Hyperlink"/>
          </w:rPr>
          <w:t>kuma.conf</w:t>
        </w:r>
        <w:proofErr w:type="spellEnd"/>
      </w:hyperlink>
      <w:r>
        <w:t xml:space="preserve"> angelegt werden:</w:t>
      </w:r>
    </w:p>
    <w:p w14:paraId="5137DE15" w14:textId="14325577" w:rsidR="00171143" w:rsidRDefault="002E3E91">
      <w:r w:rsidRPr="00171143">
        <w:rPr>
          <w:noProof/>
        </w:rPr>
        <w:drawing>
          <wp:anchor distT="0" distB="0" distL="114300" distR="114300" simplePos="0" relativeHeight="251668480" behindDoc="1" locked="0" layoutInCell="1" allowOverlap="1" wp14:anchorId="01135C43" wp14:editId="6A058414">
            <wp:simplePos x="0" y="0"/>
            <wp:positionH relativeFrom="margin">
              <wp:align>left</wp:align>
            </wp:positionH>
            <wp:positionV relativeFrom="paragraph">
              <wp:posOffset>29697</wp:posOffset>
            </wp:positionV>
            <wp:extent cx="3230088" cy="1945743"/>
            <wp:effectExtent l="0" t="0" r="8890" b="0"/>
            <wp:wrapTight wrapText="bothSides">
              <wp:wrapPolygon edited="0">
                <wp:start x="0" y="0"/>
                <wp:lineTo x="0" y="21360"/>
                <wp:lineTo x="21532" y="21360"/>
                <wp:lineTo x="21532" y="0"/>
                <wp:lineTo x="0" y="0"/>
              </wp:wrapPolygon>
            </wp:wrapTight>
            <wp:docPr id="2009271360"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71360" name="Grafik 1" descr="Ein Bild, das Text, Screenshot, Schrift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3230088" cy="1945743"/>
                    </a:xfrm>
                    <a:prstGeom prst="rect">
                      <a:avLst/>
                    </a:prstGeom>
                  </pic:spPr>
                </pic:pic>
              </a:graphicData>
            </a:graphic>
          </wp:anchor>
        </w:drawing>
      </w:r>
    </w:p>
    <w:p w14:paraId="790C95EA" w14:textId="7F3A50AD" w:rsidR="00171143" w:rsidRDefault="002E3E91">
      <w:r>
        <w:t xml:space="preserve">Durch diese Datei </w:t>
      </w:r>
      <w:r w:rsidR="0022590C">
        <w:t>weis d</w:t>
      </w:r>
      <w:r>
        <w:t xml:space="preserve">er </w:t>
      </w:r>
      <w:r w:rsidR="0022590C">
        <w:t>Proxy</w:t>
      </w:r>
      <w:r>
        <w:t xml:space="preserve"> </w:t>
      </w:r>
      <w:r w:rsidR="0022590C">
        <w:t>dann</w:t>
      </w:r>
      <w:r>
        <w:t xml:space="preserve"> was er machen muss </w:t>
      </w:r>
      <w:r w:rsidR="0022590C">
        <w:t xml:space="preserve">wen auf den Port 80 </w:t>
      </w:r>
      <w:proofErr w:type="spellStart"/>
      <w:r w:rsidR="0022590C">
        <w:t>connected</w:t>
      </w:r>
      <w:proofErr w:type="spellEnd"/>
      <w:r w:rsidR="0022590C">
        <w:t xml:space="preserve"> wird und ich auf den </w:t>
      </w:r>
      <w:proofErr w:type="spellStart"/>
      <w:r w:rsidR="0022590C">
        <w:t>Kuma</w:t>
      </w:r>
      <w:proofErr w:type="spellEnd"/>
      <w:r w:rsidR="0022590C">
        <w:t xml:space="preserve"> möchte.</w:t>
      </w:r>
    </w:p>
    <w:p w14:paraId="684F8200" w14:textId="77777777" w:rsidR="002E3E91" w:rsidRDefault="002E3E91"/>
    <w:p w14:paraId="7209E785" w14:textId="77777777" w:rsidR="002E3E91" w:rsidRDefault="002E3E91"/>
    <w:p w14:paraId="0A21877C" w14:textId="77777777" w:rsidR="002E3E91" w:rsidRDefault="002E3E91"/>
    <w:p w14:paraId="1AEAF649" w14:textId="77777777" w:rsidR="00171143" w:rsidRDefault="00171143"/>
    <w:p w14:paraId="5BA91CE5" w14:textId="77777777" w:rsidR="00C94AD6" w:rsidRDefault="00842193">
      <w:r>
        <w:br w:type="page"/>
      </w:r>
    </w:p>
    <w:p w14:paraId="3342034B" w14:textId="00695AA1" w:rsidR="00C94AD6" w:rsidRDefault="00C94AD6" w:rsidP="00C94AD6">
      <w:pPr>
        <w:pStyle w:val="berschrift3"/>
      </w:pPr>
      <w:bookmarkStart w:id="18" w:name="_Toc200032408"/>
      <w:r w:rsidRPr="00C94AD6">
        <w:lastRenderedPageBreak/>
        <w:t>Gemeinsames Docker-Netzwerk erstellen</w:t>
      </w:r>
      <w:bookmarkEnd w:id="18"/>
    </w:p>
    <w:p w14:paraId="4D512E7F" w14:textId="3E5AD5DF" w:rsidR="00882773" w:rsidRDefault="00C94AD6">
      <w:r>
        <w:t xml:space="preserve">Wir benötigen </w:t>
      </w:r>
      <w:r w:rsidR="003C3B6C">
        <w:t>ein Gemeinsames Netzwerk</w:t>
      </w:r>
      <w:r w:rsidR="006175EC">
        <w:t xml:space="preserve"> das</w:t>
      </w:r>
      <w:r w:rsidR="0003731A">
        <w:t xml:space="preserve"> sich der </w:t>
      </w:r>
      <w:proofErr w:type="spellStart"/>
      <w:r w:rsidR="00453A45">
        <w:t>Nginx</w:t>
      </w:r>
      <w:proofErr w:type="spellEnd"/>
      <w:r w:rsidR="00453A45">
        <w:t xml:space="preserve"> und der </w:t>
      </w:r>
      <w:proofErr w:type="spellStart"/>
      <w:r w:rsidR="00453A45">
        <w:t>Kuma</w:t>
      </w:r>
      <w:proofErr w:type="spellEnd"/>
      <w:r w:rsidR="00453A45">
        <w:t xml:space="preserve"> </w:t>
      </w:r>
      <w:r w:rsidR="009C7163">
        <w:t>sich im Netzwerk sehen können</w:t>
      </w:r>
      <w:r w:rsidR="00EE70E0">
        <w:t>.</w:t>
      </w:r>
    </w:p>
    <w:p w14:paraId="74F2C35A" w14:textId="51FA0FDE" w:rsidR="006175EC" w:rsidRDefault="006175EC">
      <w:r w:rsidRPr="006766AE">
        <w:rPr>
          <w:noProof/>
        </w:rPr>
        <w:drawing>
          <wp:anchor distT="0" distB="0" distL="114300" distR="114300" simplePos="0" relativeHeight="251669504" behindDoc="1" locked="0" layoutInCell="1" allowOverlap="1" wp14:anchorId="73B2D38D" wp14:editId="01A5B897">
            <wp:simplePos x="0" y="0"/>
            <wp:positionH relativeFrom="margin">
              <wp:align>left</wp:align>
            </wp:positionH>
            <wp:positionV relativeFrom="paragraph">
              <wp:posOffset>8255</wp:posOffset>
            </wp:positionV>
            <wp:extent cx="4425950" cy="365125"/>
            <wp:effectExtent l="0" t="0" r="0" b="0"/>
            <wp:wrapTight wrapText="bothSides">
              <wp:wrapPolygon edited="0">
                <wp:start x="0" y="0"/>
                <wp:lineTo x="0" y="20285"/>
                <wp:lineTo x="21476" y="20285"/>
                <wp:lineTo x="21476" y="0"/>
                <wp:lineTo x="0" y="0"/>
              </wp:wrapPolygon>
            </wp:wrapTight>
            <wp:docPr id="127436288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62887" name=""/>
                    <pic:cNvPicPr/>
                  </pic:nvPicPr>
                  <pic:blipFill>
                    <a:blip r:embed="rId22">
                      <a:extLst>
                        <a:ext uri="{28A0092B-C50C-407E-A947-70E740481C1C}">
                          <a14:useLocalDpi xmlns:a14="http://schemas.microsoft.com/office/drawing/2010/main" val="0"/>
                        </a:ext>
                      </a:extLst>
                    </a:blip>
                    <a:stretch>
                      <a:fillRect/>
                    </a:stretch>
                  </pic:blipFill>
                  <pic:spPr>
                    <a:xfrm>
                      <a:off x="0" y="0"/>
                      <a:ext cx="4425950" cy="365125"/>
                    </a:xfrm>
                    <a:prstGeom prst="rect">
                      <a:avLst/>
                    </a:prstGeom>
                  </pic:spPr>
                </pic:pic>
              </a:graphicData>
            </a:graphic>
            <wp14:sizeRelH relativeFrom="margin">
              <wp14:pctWidth>0</wp14:pctWidth>
            </wp14:sizeRelH>
            <wp14:sizeRelV relativeFrom="margin">
              <wp14:pctHeight>0</wp14:pctHeight>
            </wp14:sizeRelV>
          </wp:anchor>
        </w:drawing>
      </w:r>
    </w:p>
    <w:p w14:paraId="56F33988" w14:textId="7D3D40E7" w:rsidR="006175EC" w:rsidRDefault="006175EC"/>
    <w:p w14:paraId="2287B421" w14:textId="6D082E7B" w:rsidR="00367570" w:rsidRDefault="00367570"/>
    <w:p w14:paraId="0AEEA01A" w14:textId="6DEC25B5" w:rsidR="00EE70E0" w:rsidRDefault="00367570">
      <w:r>
        <w:rPr>
          <w:noProof/>
        </w:rPr>
        <w:drawing>
          <wp:anchor distT="0" distB="0" distL="114300" distR="114300" simplePos="0" relativeHeight="251670528" behindDoc="1" locked="0" layoutInCell="1" allowOverlap="1" wp14:anchorId="15A46A86" wp14:editId="2CE266B8">
            <wp:simplePos x="0" y="0"/>
            <wp:positionH relativeFrom="margin">
              <wp:align>left</wp:align>
            </wp:positionH>
            <wp:positionV relativeFrom="paragraph">
              <wp:posOffset>6985</wp:posOffset>
            </wp:positionV>
            <wp:extent cx="2327275" cy="2167890"/>
            <wp:effectExtent l="0" t="0" r="0" b="3810"/>
            <wp:wrapTight wrapText="bothSides">
              <wp:wrapPolygon edited="0">
                <wp:start x="0" y="0"/>
                <wp:lineTo x="0" y="21448"/>
                <wp:lineTo x="21394" y="21448"/>
                <wp:lineTo x="21394" y="0"/>
                <wp:lineTo x="0" y="0"/>
              </wp:wrapPolygon>
            </wp:wrapTight>
            <wp:docPr id="1591344780"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27275" cy="2167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70E0">
        <w:t xml:space="preserve">Die beiden Container kommunizieren jetzt direkt über diese Namen: </w:t>
      </w:r>
      <w:proofErr w:type="spellStart"/>
      <w:r w:rsidR="00EE70E0" w:rsidRPr="00EE70E0">
        <w:t>uptime-kuma</w:t>
      </w:r>
      <w:proofErr w:type="spellEnd"/>
      <w:r w:rsidR="00EE70E0" w:rsidRPr="00EE70E0">
        <w:t xml:space="preserve"> &amp; </w:t>
      </w:r>
      <w:proofErr w:type="spellStart"/>
      <w:r w:rsidR="00EE70E0" w:rsidRPr="00EE70E0">
        <w:t>nginx</w:t>
      </w:r>
      <w:proofErr w:type="spellEnd"/>
      <w:r w:rsidR="00EE70E0" w:rsidRPr="00EE70E0">
        <w:t>-reverse-proxy</w:t>
      </w:r>
      <w:r w:rsidR="008D6646">
        <w:t xml:space="preserve">, </w:t>
      </w:r>
      <w:proofErr w:type="spellStart"/>
      <w:r w:rsidR="008D6646">
        <w:t>Dass</w:t>
      </w:r>
      <w:proofErr w:type="spellEnd"/>
      <w:r w:rsidR="008D6646">
        <w:t xml:space="preserve"> kann man auch nochmals mit dem Befehl </w:t>
      </w:r>
      <w:proofErr w:type="spellStart"/>
      <w:r w:rsidR="008D6646">
        <w:t>docker</w:t>
      </w:r>
      <w:proofErr w:type="spellEnd"/>
      <w:r w:rsidR="008D6646">
        <w:t xml:space="preserve"> network</w:t>
      </w:r>
      <w:r>
        <w:t xml:space="preserve"> </w:t>
      </w:r>
      <w:proofErr w:type="spellStart"/>
      <w:r>
        <w:t>inspect</w:t>
      </w:r>
      <w:proofErr w:type="spellEnd"/>
      <w:r>
        <w:t xml:space="preserve"> </w:t>
      </w:r>
      <w:proofErr w:type="spellStart"/>
      <w:r>
        <w:t>kuma-net</w:t>
      </w:r>
      <w:proofErr w:type="spellEnd"/>
      <w:r>
        <w:t xml:space="preserve"> überprüfen:</w:t>
      </w:r>
    </w:p>
    <w:p w14:paraId="43EE7BED" w14:textId="384E5D69" w:rsidR="006175EC" w:rsidRDefault="006175EC"/>
    <w:p w14:paraId="01E892C5" w14:textId="4EF4DCE3" w:rsidR="00C94AD6" w:rsidRDefault="00C94AD6"/>
    <w:p w14:paraId="60D23C90" w14:textId="764D5E2C" w:rsidR="00C94AD6" w:rsidRDefault="00C94AD6"/>
    <w:p w14:paraId="156D7781" w14:textId="77777777" w:rsidR="00C94AD6" w:rsidRDefault="00C94AD6"/>
    <w:p w14:paraId="12D41314" w14:textId="77777777" w:rsidR="00882773" w:rsidRDefault="00882773"/>
    <w:p w14:paraId="35C87DDE" w14:textId="77777777" w:rsidR="005D1589" w:rsidRDefault="005D1589"/>
    <w:p w14:paraId="54A5DC7A" w14:textId="12F28901" w:rsidR="005D1589" w:rsidRDefault="005D1589">
      <w:r>
        <w:t xml:space="preserve">Jetzt kann man nur noch die IP eingeben und </w:t>
      </w:r>
      <w:r w:rsidR="00725706">
        <w:t xml:space="preserve">man kommt auf das richtige Dashboard </w:t>
      </w:r>
      <w:r w:rsidR="00935DCE">
        <w:t>da die anfrage dank des</w:t>
      </w:r>
      <w:r w:rsidR="00725706">
        <w:t xml:space="preserve"> Proxys</w:t>
      </w:r>
      <w:r w:rsidR="00935DCE">
        <w:t xml:space="preserve"> weitergeleitet wird.</w:t>
      </w:r>
    </w:p>
    <w:p w14:paraId="4979CFAD" w14:textId="04E95FFB" w:rsidR="00F87016" w:rsidRDefault="00F87016">
      <w:r>
        <w:rPr>
          <w:noProof/>
        </w:rPr>
        <w:drawing>
          <wp:anchor distT="0" distB="0" distL="114300" distR="114300" simplePos="0" relativeHeight="251671552" behindDoc="1" locked="0" layoutInCell="1" allowOverlap="1" wp14:anchorId="19380CA9" wp14:editId="0813DD41">
            <wp:simplePos x="0" y="0"/>
            <wp:positionH relativeFrom="margin">
              <wp:align>left</wp:align>
            </wp:positionH>
            <wp:positionV relativeFrom="paragraph">
              <wp:posOffset>6793</wp:posOffset>
            </wp:positionV>
            <wp:extent cx="4028440" cy="1677670"/>
            <wp:effectExtent l="0" t="0" r="0" b="0"/>
            <wp:wrapTight wrapText="bothSides">
              <wp:wrapPolygon edited="0">
                <wp:start x="0" y="0"/>
                <wp:lineTo x="0" y="21338"/>
                <wp:lineTo x="21450" y="21338"/>
                <wp:lineTo x="21450" y="0"/>
                <wp:lineTo x="0" y="0"/>
              </wp:wrapPolygon>
            </wp:wrapTight>
            <wp:docPr id="1900638058"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8440" cy="1677670"/>
                    </a:xfrm>
                    <a:prstGeom prst="rect">
                      <a:avLst/>
                    </a:prstGeom>
                    <a:noFill/>
                    <a:ln>
                      <a:noFill/>
                    </a:ln>
                  </pic:spPr>
                </pic:pic>
              </a:graphicData>
            </a:graphic>
          </wp:anchor>
        </w:drawing>
      </w:r>
    </w:p>
    <w:p w14:paraId="485FAEE3" w14:textId="3BDF20CB" w:rsidR="00F87016" w:rsidRDefault="00F87016"/>
    <w:p w14:paraId="37DF8F10" w14:textId="31C92411" w:rsidR="00F87016" w:rsidRDefault="00F87016"/>
    <w:p w14:paraId="4C4FA2EE" w14:textId="77777777" w:rsidR="00F87016" w:rsidRDefault="00F87016"/>
    <w:p w14:paraId="2BF57392" w14:textId="77777777" w:rsidR="00F87016" w:rsidRDefault="00F87016"/>
    <w:p w14:paraId="24BBA9C6" w14:textId="77777777" w:rsidR="00F87016" w:rsidRDefault="00F87016"/>
    <w:p w14:paraId="42357EBA" w14:textId="723F301F" w:rsidR="00F87016" w:rsidRDefault="00F87016"/>
    <w:p w14:paraId="2EC0D17D" w14:textId="77777777" w:rsidR="00F87016" w:rsidRDefault="00F87016"/>
    <w:p w14:paraId="5203BE98" w14:textId="77777777" w:rsidR="000D5CC0" w:rsidRDefault="009F63BF">
      <w:r>
        <w:br w:type="page"/>
      </w:r>
    </w:p>
    <w:p w14:paraId="2C2DCFD6" w14:textId="0DBF0692" w:rsidR="000D5CC0" w:rsidRDefault="00D312DE">
      <w:r>
        <w:rPr>
          <w:noProof/>
        </w:rPr>
        <w:lastRenderedPageBreak/>
        <w:drawing>
          <wp:anchor distT="0" distB="0" distL="114300" distR="114300" simplePos="0" relativeHeight="251676672" behindDoc="1" locked="0" layoutInCell="1" allowOverlap="1" wp14:anchorId="75B5CE50" wp14:editId="746BB626">
            <wp:simplePos x="0" y="0"/>
            <wp:positionH relativeFrom="margin">
              <wp:align>left</wp:align>
            </wp:positionH>
            <wp:positionV relativeFrom="paragraph">
              <wp:posOffset>243840</wp:posOffset>
            </wp:positionV>
            <wp:extent cx="317500" cy="317500"/>
            <wp:effectExtent l="0" t="0" r="6350" b="6350"/>
            <wp:wrapTight wrapText="bothSides">
              <wp:wrapPolygon edited="0">
                <wp:start x="2592" y="0"/>
                <wp:lineTo x="0" y="3888"/>
                <wp:lineTo x="0" y="16848"/>
                <wp:lineTo x="2592" y="20736"/>
                <wp:lineTo x="18144" y="20736"/>
                <wp:lineTo x="20736" y="16848"/>
                <wp:lineTo x="20736" y="3888"/>
                <wp:lineTo x="18144" y="0"/>
                <wp:lineTo x="2592" y="0"/>
              </wp:wrapPolygon>
            </wp:wrapTight>
            <wp:docPr id="916740590" name="Grafik 12" descr="Ein Bild, das Symbol, Logo, Grafiken,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667338" name="Grafik 12" descr="Ein Bild, das Symbol, Logo, Grafiken, Kreis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500" cy="317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E4DA08" w14:textId="016EABBC" w:rsidR="000D5CC0" w:rsidRDefault="000D5CC0" w:rsidP="000D5CC0">
      <w:pPr>
        <w:pStyle w:val="berschrift3"/>
      </w:pPr>
      <w:bookmarkStart w:id="19" w:name="_Toc200032409"/>
      <w:r>
        <w:t>Monitoring Test</w:t>
      </w:r>
      <w:bookmarkEnd w:id="19"/>
    </w:p>
    <w:p w14:paraId="12CDC636" w14:textId="4D3F1A5E" w:rsidR="000D5CC0" w:rsidRDefault="0024169D">
      <w:r>
        <w:t xml:space="preserve">Um zu sehen ob das ganze richtig </w:t>
      </w:r>
      <w:r w:rsidR="00540C55">
        <w:t>kommuniziert</w:t>
      </w:r>
      <w:r>
        <w:t xml:space="preserve"> kann man Testweise ein</w:t>
      </w:r>
      <w:r w:rsidR="00A65377">
        <w:t xml:space="preserve"> </w:t>
      </w:r>
      <w:r w:rsidR="00540C55">
        <w:t xml:space="preserve">Monitor hinzufügen und das habe ich hier gemacht und den </w:t>
      </w:r>
      <w:proofErr w:type="spellStart"/>
      <w:r w:rsidR="00540C55">
        <w:t>Nginx</w:t>
      </w:r>
      <w:proofErr w:type="spellEnd"/>
      <w:r w:rsidR="00540C55">
        <w:t xml:space="preserve"> </w:t>
      </w:r>
      <w:proofErr w:type="spellStart"/>
      <w:r w:rsidR="0071615B">
        <w:t>container</w:t>
      </w:r>
      <w:proofErr w:type="spellEnd"/>
      <w:r w:rsidR="0071615B">
        <w:t xml:space="preserve"> hinzugefügt.</w:t>
      </w:r>
    </w:p>
    <w:p w14:paraId="6EF1F13C" w14:textId="4A29E92F" w:rsidR="000D5CC0" w:rsidRDefault="00540C55">
      <w:r>
        <w:rPr>
          <w:noProof/>
        </w:rPr>
        <w:drawing>
          <wp:anchor distT="0" distB="0" distL="114300" distR="114300" simplePos="0" relativeHeight="251672576" behindDoc="1" locked="0" layoutInCell="1" allowOverlap="1" wp14:anchorId="0C2D4F33" wp14:editId="28F7B3E3">
            <wp:simplePos x="0" y="0"/>
            <wp:positionH relativeFrom="margin">
              <wp:align>left</wp:align>
            </wp:positionH>
            <wp:positionV relativeFrom="paragraph">
              <wp:posOffset>11874</wp:posOffset>
            </wp:positionV>
            <wp:extent cx="3726611" cy="2002930"/>
            <wp:effectExtent l="0" t="0" r="7620" b="0"/>
            <wp:wrapTight wrapText="bothSides">
              <wp:wrapPolygon edited="0">
                <wp:start x="0" y="0"/>
                <wp:lineTo x="0" y="21367"/>
                <wp:lineTo x="21534" y="21367"/>
                <wp:lineTo x="21534" y="0"/>
                <wp:lineTo x="0" y="0"/>
              </wp:wrapPolygon>
            </wp:wrapTight>
            <wp:docPr id="1181928945" name="Grafik 10" descr="Ein Bild, das Screenshot, Tex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28945" name="Grafik 10" descr="Ein Bild, das Screenshot, Text, Software, Multimedia-Software enthält.&#10;&#10;Automatisch generierte Beschreibu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726611" cy="2002930"/>
                    </a:xfrm>
                    <a:prstGeom prst="rect">
                      <a:avLst/>
                    </a:prstGeom>
                    <a:noFill/>
                    <a:ln>
                      <a:noFill/>
                    </a:ln>
                  </pic:spPr>
                </pic:pic>
              </a:graphicData>
            </a:graphic>
          </wp:anchor>
        </w:drawing>
      </w:r>
    </w:p>
    <w:p w14:paraId="3709FED8" w14:textId="51DA98EF" w:rsidR="009F63BF" w:rsidRDefault="009F63BF"/>
    <w:p w14:paraId="2CE2E670" w14:textId="77777777" w:rsidR="00565B0E" w:rsidRDefault="00565B0E"/>
    <w:p w14:paraId="36642289" w14:textId="77777777" w:rsidR="009F63BF" w:rsidRDefault="009F63BF"/>
    <w:p w14:paraId="695D8D1C" w14:textId="77777777" w:rsidR="009F63BF" w:rsidRDefault="009F63BF"/>
    <w:p w14:paraId="7AF74331" w14:textId="77777777" w:rsidR="009F63BF" w:rsidRDefault="009F63BF"/>
    <w:p w14:paraId="19019841" w14:textId="77777777" w:rsidR="0071615B" w:rsidRDefault="0071615B"/>
    <w:p w14:paraId="6E5EC8BF" w14:textId="77777777" w:rsidR="00A9776B" w:rsidRDefault="00A9776B"/>
    <w:p w14:paraId="7F39203B" w14:textId="13BB0E97" w:rsidR="0071615B" w:rsidRDefault="0071615B">
      <w:r>
        <w:t>Im Monitoring kann ich sehen,</w:t>
      </w:r>
      <w:r w:rsidR="0046051B">
        <w:t xml:space="preserve"> ob der Service aktiv oder inaktiv ist:</w:t>
      </w:r>
      <w:r w:rsidR="00A9776B">
        <w:rPr>
          <w:noProof/>
        </w:rPr>
        <w:drawing>
          <wp:inline distT="0" distB="0" distL="0" distR="0" wp14:anchorId="0E3464A0" wp14:editId="6FD30E7F">
            <wp:extent cx="4002657" cy="2397701"/>
            <wp:effectExtent l="0" t="0" r="0" b="3175"/>
            <wp:docPr id="1331645515"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20200" cy="2408210"/>
                    </a:xfrm>
                    <a:prstGeom prst="rect">
                      <a:avLst/>
                    </a:prstGeom>
                    <a:noFill/>
                    <a:ln>
                      <a:noFill/>
                    </a:ln>
                  </pic:spPr>
                </pic:pic>
              </a:graphicData>
            </a:graphic>
          </wp:inline>
        </w:drawing>
      </w:r>
    </w:p>
    <w:p w14:paraId="7F64E7E0" w14:textId="77777777" w:rsidR="000D724A" w:rsidRDefault="000D724A"/>
    <w:p w14:paraId="3FB489D4" w14:textId="77777777" w:rsidR="000D724A" w:rsidRDefault="000D724A"/>
    <w:p w14:paraId="438A5538" w14:textId="77777777" w:rsidR="000D724A" w:rsidRDefault="000D724A"/>
    <w:p w14:paraId="2E262B2F" w14:textId="77777777" w:rsidR="000D724A" w:rsidRDefault="000D724A"/>
    <w:p w14:paraId="63715FC2" w14:textId="77777777" w:rsidR="000D724A" w:rsidRDefault="000D724A"/>
    <w:p w14:paraId="467611D6" w14:textId="7C6A4F34" w:rsidR="00C94AD6" w:rsidRDefault="00C94AD6">
      <w:r>
        <w:br w:type="page"/>
      </w:r>
    </w:p>
    <w:p w14:paraId="3918F5D8" w14:textId="5204D46B" w:rsidR="00CC70AF" w:rsidRDefault="00CC70AF" w:rsidP="00A82491">
      <w:pPr>
        <w:pStyle w:val="berschrift2"/>
        <w:rPr>
          <w:rStyle w:val="berschrift1Zchn"/>
          <w:sz w:val="28"/>
          <w:szCs w:val="32"/>
        </w:rPr>
      </w:pPr>
      <w:r w:rsidRPr="00CC70AF">
        <w:lastRenderedPageBreak/>
        <w:t xml:space="preserve">Filebrowser + Uptime </w:t>
      </w:r>
      <w:proofErr w:type="spellStart"/>
      <w:r w:rsidRPr="00CC70AF">
        <w:t>Kuma</w:t>
      </w:r>
      <w:proofErr w:type="spellEnd"/>
      <w:r w:rsidRPr="00CC70AF">
        <w:t xml:space="preserve"> hinter </w:t>
      </w:r>
      <w:proofErr w:type="spellStart"/>
      <w:r w:rsidRPr="00CC70AF">
        <w:t>Nginx</w:t>
      </w:r>
      <w:bookmarkStart w:id="20" w:name="_Toc200032411"/>
      <w:proofErr w:type="spellEnd"/>
    </w:p>
    <w:p w14:paraId="61105F52" w14:textId="188E4321" w:rsidR="00CC70AF" w:rsidRDefault="00CC70AF" w:rsidP="00CC70AF"/>
    <w:p w14:paraId="5F02974B" w14:textId="1B9DA687" w:rsidR="00CC70AF" w:rsidRDefault="00DF0898" w:rsidP="00CC70AF">
      <w:r>
        <w:t xml:space="preserve">Um den Filebrowser zu installieren </w:t>
      </w:r>
      <w:r w:rsidR="00751AE3">
        <w:t xml:space="preserve">kann man dieses </w:t>
      </w:r>
      <w:hyperlink r:id="rId27" w:history="1">
        <w:proofErr w:type="spellStart"/>
        <w:r w:rsidR="00751AE3" w:rsidRPr="001862DD">
          <w:rPr>
            <w:rStyle w:val="Hyperlink"/>
          </w:rPr>
          <w:t>Git</w:t>
        </w:r>
        <w:r w:rsidR="00751AE3" w:rsidRPr="001862DD">
          <w:rPr>
            <w:rStyle w:val="Hyperlink"/>
          </w:rPr>
          <w:t>h</w:t>
        </w:r>
        <w:r w:rsidR="00751AE3" w:rsidRPr="001862DD">
          <w:rPr>
            <w:rStyle w:val="Hyperlink"/>
          </w:rPr>
          <w:t>ub</w:t>
        </w:r>
        <w:proofErr w:type="spellEnd"/>
      </w:hyperlink>
      <w:r w:rsidR="00751AE3">
        <w:t xml:space="preserve"> </w:t>
      </w:r>
      <w:proofErr w:type="spellStart"/>
      <w:r w:rsidR="00751AE3">
        <w:t>benuzen</w:t>
      </w:r>
      <w:proofErr w:type="spellEnd"/>
      <w:r w:rsidR="00751AE3">
        <w:t xml:space="preserve"> und</w:t>
      </w:r>
      <w:r w:rsidR="001862DD">
        <w:t xml:space="preserve"> daraus</w:t>
      </w:r>
      <w:r w:rsidR="00751AE3">
        <w:t xml:space="preserve"> das</w:t>
      </w:r>
      <w:r w:rsidR="001862DD">
        <w:t xml:space="preserve"> Docker </w:t>
      </w:r>
      <w:proofErr w:type="spellStart"/>
      <w:r w:rsidR="001862DD">
        <w:t>compose</w:t>
      </w:r>
      <w:proofErr w:type="spellEnd"/>
      <w:r w:rsidR="001862DD">
        <w:t xml:space="preserve"> </w:t>
      </w:r>
      <w:proofErr w:type="spellStart"/>
      <w:r w:rsidR="001862DD">
        <w:t>file</w:t>
      </w:r>
      <w:proofErr w:type="spellEnd"/>
      <w:r w:rsidR="001862DD">
        <w:t xml:space="preserve"> und die </w:t>
      </w:r>
      <w:proofErr w:type="spellStart"/>
      <w:r w:rsidR="001862DD">
        <w:t>config</w:t>
      </w:r>
      <w:proofErr w:type="spellEnd"/>
      <w:r w:rsidR="001862DD">
        <w:t xml:space="preserve"> </w:t>
      </w:r>
      <w:proofErr w:type="spellStart"/>
      <w:r w:rsidR="001862DD">
        <w:t>datei</w:t>
      </w:r>
      <w:proofErr w:type="spellEnd"/>
      <w:r w:rsidR="001862DD">
        <w:t xml:space="preserve"> für den </w:t>
      </w:r>
      <w:proofErr w:type="spellStart"/>
      <w:r w:rsidR="001862DD">
        <w:t>Nginx</w:t>
      </w:r>
      <w:proofErr w:type="spellEnd"/>
      <w:r w:rsidR="001862DD">
        <w:t xml:space="preserve"> Server </w:t>
      </w:r>
      <w:proofErr w:type="spellStart"/>
      <w:r w:rsidR="001862DD">
        <w:t>grösstenteils</w:t>
      </w:r>
      <w:proofErr w:type="spellEnd"/>
      <w:r w:rsidR="001862DD">
        <w:t xml:space="preserve"> übernehmen.</w:t>
      </w:r>
    </w:p>
    <w:p w14:paraId="3180302A" w14:textId="69740DC8" w:rsidR="00991248" w:rsidRDefault="00991248" w:rsidP="00CC70AF"/>
    <w:p w14:paraId="0534AEE9" w14:textId="008B41B7" w:rsidR="00991248" w:rsidRDefault="00945862" w:rsidP="006D5F44">
      <w:pPr>
        <w:pStyle w:val="berschrift3"/>
      </w:pPr>
      <w:r w:rsidRPr="00945862">
        <w:t xml:space="preserve">Gemeinsames Netzwerk </w:t>
      </w:r>
      <w:proofErr w:type="spellStart"/>
      <w:r w:rsidRPr="00945862">
        <w:t>Cloudnet</w:t>
      </w:r>
      <w:proofErr w:type="spellEnd"/>
    </w:p>
    <w:p w14:paraId="7D1FD374" w14:textId="536CE09E" w:rsidR="00945862" w:rsidRDefault="00945862" w:rsidP="00CC70AF">
      <w:r w:rsidRPr="00945862">
        <w:t xml:space="preserve">Alle Container wurden in das manuell erstellte Netzwerk </w:t>
      </w:r>
      <w:proofErr w:type="spellStart"/>
      <w:r w:rsidRPr="00945862">
        <w:t>Cloudnet</w:t>
      </w:r>
      <w:proofErr w:type="spellEnd"/>
      <w:r w:rsidRPr="00945862">
        <w:t xml:space="preserve"> eingebunden:</w:t>
      </w:r>
    </w:p>
    <w:p w14:paraId="27418CE5" w14:textId="790FAE0D" w:rsidR="00945862" w:rsidRDefault="00945862" w:rsidP="00CC70AF">
      <w:pPr>
        <w:rPr>
          <w:b/>
          <w:bCs/>
          <w:lang w:val="en-GB"/>
        </w:rPr>
      </w:pPr>
      <w:r w:rsidRPr="00945862">
        <w:rPr>
          <w:b/>
          <w:bCs/>
          <w:lang w:val="en-GB"/>
        </w:rPr>
        <w:t>docker network create --attachable --driver bridge Cloudnet</w:t>
      </w:r>
    </w:p>
    <w:p w14:paraId="077D893B" w14:textId="1B5C5E4C" w:rsidR="00945862" w:rsidRDefault="00945862" w:rsidP="00CC70AF">
      <w:pPr>
        <w:rPr>
          <w:b/>
          <w:bCs/>
          <w:lang w:val="en-GB"/>
        </w:rPr>
      </w:pPr>
    </w:p>
    <w:p w14:paraId="0EF238B4" w14:textId="4805A28F" w:rsidR="00870880" w:rsidRDefault="00870880" w:rsidP="006D5F44">
      <w:pPr>
        <w:pStyle w:val="berschrift3"/>
        <w:rPr>
          <w:lang w:val="en-GB"/>
        </w:rPr>
      </w:pPr>
      <w:r w:rsidRPr="00870880">
        <w:rPr>
          <w:lang w:val="en-GB"/>
        </w:rPr>
        <w:t>Docker Compose files</w:t>
      </w:r>
    </w:p>
    <w:p w14:paraId="0C10C18C" w14:textId="7142C7E4" w:rsidR="00363A1A" w:rsidRDefault="00891C06" w:rsidP="00891C06">
      <w:pPr>
        <w:ind w:firstLine="708"/>
        <w:rPr>
          <w:lang w:val="en-GB"/>
        </w:rPr>
      </w:pPr>
      <w:r>
        <w:rPr>
          <w:noProof/>
        </w:rPr>
        <w:drawing>
          <wp:anchor distT="0" distB="0" distL="114300" distR="114300" simplePos="0" relativeHeight="251677696" behindDoc="1" locked="0" layoutInCell="1" allowOverlap="1" wp14:anchorId="3AA4C2F9" wp14:editId="290A6B07">
            <wp:simplePos x="0" y="0"/>
            <wp:positionH relativeFrom="margin">
              <wp:align>left</wp:align>
            </wp:positionH>
            <wp:positionV relativeFrom="paragraph">
              <wp:posOffset>186690</wp:posOffset>
            </wp:positionV>
            <wp:extent cx="2000250" cy="2296795"/>
            <wp:effectExtent l="0" t="0" r="0" b="8255"/>
            <wp:wrapTight wrapText="bothSides">
              <wp:wrapPolygon edited="0">
                <wp:start x="0" y="0"/>
                <wp:lineTo x="0" y="21498"/>
                <wp:lineTo x="21394" y="21498"/>
                <wp:lineTo x="21394" y="0"/>
                <wp:lineTo x="0" y="0"/>
              </wp:wrapPolygon>
            </wp:wrapTight>
            <wp:docPr id="181483589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00250" cy="2296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78720" behindDoc="1" locked="0" layoutInCell="1" allowOverlap="1" wp14:anchorId="5A842E3E" wp14:editId="089EBE39">
            <wp:simplePos x="0" y="0"/>
            <wp:positionH relativeFrom="margin">
              <wp:align>right</wp:align>
            </wp:positionH>
            <wp:positionV relativeFrom="paragraph">
              <wp:posOffset>207645</wp:posOffset>
            </wp:positionV>
            <wp:extent cx="2247900" cy="2259330"/>
            <wp:effectExtent l="0" t="0" r="0" b="7620"/>
            <wp:wrapTight wrapText="bothSides">
              <wp:wrapPolygon edited="0">
                <wp:start x="0" y="0"/>
                <wp:lineTo x="0" y="21491"/>
                <wp:lineTo x="21417" y="21491"/>
                <wp:lineTo x="21417" y="0"/>
                <wp:lineTo x="0" y="0"/>
              </wp:wrapPolygon>
            </wp:wrapTight>
            <wp:docPr id="133439326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47900" cy="2259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236B">
        <w:rPr>
          <w:lang w:val="en-GB"/>
        </w:rPr>
        <w:t>Uptime Kuma Monitoring</w:t>
      </w:r>
      <w:r w:rsidR="00CF236B">
        <w:rPr>
          <w:lang w:val="en-GB"/>
        </w:rPr>
        <w:tab/>
      </w:r>
      <w:r>
        <w:rPr>
          <w:lang w:val="en-GB"/>
        </w:rPr>
        <w:tab/>
      </w:r>
      <w:r>
        <w:rPr>
          <w:lang w:val="en-GB"/>
        </w:rPr>
        <w:tab/>
        <w:t xml:space="preserve">             </w:t>
      </w:r>
      <w:r w:rsidR="00CF236B">
        <w:rPr>
          <w:lang w:val="en-GB"/>
        </w:rPr>
        <w:t>File browser</w:t>
      </w:r>
    </w:p>
    <w:p w14:paraId="681D4786" w14:textId="70E0F282" w:rsidR="00363A1A" w:rsidRDefault="00363A1A" w:rsidP="00CC70AF">
      <w:pPr>
        <w:rPr>
          <w:lang w:val="en-GB"/>
        </w:rPr>
      </w:pPr>
    </w:p>
    <w:p w14:paraId="16609670" w14:textId="68D3C57B" w:rsidR="00363A1A" w:rsidRPr="00CF236B" w:rsidRDefault="00363A1A" w:rsidP="00363A1A">
      <w:pPr>
        <w:rPr>
          <w:lang w:val="en-GB"/>
        </w:rPr>
      </w:pPr>
    </w:p>
    <w:p w14:paraId="21239F27" w14:textId="5D3CB4BC" w:rsidR="00363A1A" w:rsidRPr="00CF236B" w:rsidRDefault="00363A1A" w:rsidP="00363A1A">
      <w:pPr>
        <w:rPr>
          <w:lang w:val="en-GB"/>
        </w:rPr>
      </w:pPr>
    </w:p>
    <w:p w14:paraId="28F22729" w14:textId="7CED2C65" w:rsidR="00363A1A" w:rsidRPr="00CF236B" w:rsidRDefault="00363A1A" w:rsidP="00363A1A">
      <w:pPr>
        <w:rPr>
          <w:lang w:val="en-GB"/>
        </w:rPr>
      </w:pPr>
    </w:p>
    <w:p w14:paraId="45730837" w14:textId="76759583" w:rsidR="00363A1A" w:rsidRPr="00CF236B" w:rsidRDefault="00363A1A" w:rsidP="00363A1A">
      <w:pPr>
        <w:rPr>
          <w:lang w:val="en-GB"/>
        </w:rPr>
      </w:pPr>
    </w:p>
    <w:p w14:paraId="7F11719D" w14:textId="4183D62A" w:rsidR="00363A1A" w:rsidRPr="00CF236B" w:rsidRDefault="00363A1A" w:rsidP="00363A1A">
      <w:pPr>
        <w:rPr>
          <w:lang w:val="en-GB"/>
        </w:rPr>
      </w:pPr>
    </w:p>
    <w:p w14:paraId="56AF037A" w14:textId="7EE405C6" w:rsidR="00363A1A" w:rsidRPr="00CF236B" w:rsidRDefault="00363A1A" w:rsidP="00363A1A">
      <w:pPr>
        <w:rPr>
          <w:lang w:val="en-GB"/>
        </w:rPr>
      </w:pPr>
    </w:p>
    <w:p w14:paraId="16BE03AE" w14:textId="32C7EA12" w:rsidR="00363A1A" w:rsidRPr="00CF236B" w:rsidRDefault="00363A1A" w:rsidP="00363A1A">
      <w:pPr>
        <w:rPr>
          <w:lang w:val="en-GB"/>
        </w:rPr>
      </w:pPr>
    </w:p>
    <w:p w14:paraId="7007ED40" w14:textId="65097B1D" w:rsidR="00363A1A" w:rsidRPr="00CF236B" w:rsidRDefault="00363A1A" w:rsidP="00363A1A">
      <w:pPr>
        <w:rPr>
          <w:lang w:val="en-GB"/>
        </w:rPr>
      </w:pPr>
    </w:p>
    <w:bookmarkEnd w:id="20"/>
    <w:p w14:paraId="6F2FB193" w14:textId="74690F92" w:rsidR="00960608" w:rsidRPr="006D5F44" w:rsidRDefault="00891C06" w:rsidP="00960608">
      <w:r>
        <w:rPr>
          <w:noProof/>
          <w:lang w:val="en-GB"/>
        </w:rPr>
        <w:drawing>
          <wp:anchor distT="0" distB="0" distL="114300" distR="114300" simplePos="0" relativeHeight="251679744" behindDoc="1" locked="0" layoutInCell="1" allowOverlap="1" wp14:anchorId="16BFB235" wp14:editId="69224A8B">
            <wp:simplePos x="0" y="0"/>
            <wp:positionH relativeFrom="margin">
              <wp:align>center</wp:align>
            </wp:positionH>
            <wp:positionV relativeFrom="paragraph">
              <wp:posOffset>251460</wp:posOffset>
            </wp:positionV>
            <wp:extent cx="2828925" cy="2603500"/>
            <wp:effectExtent l="0" t="0" r="9525" b="6350"/>
            <wp:wrapTight wrapText="bothSides">
              <wp:wrapPolygon edited="0">
                <wp:start x="0" y="0"/>
                <wp:lineTo x="0" y="21495"/>
                <wp:lineTo x="21527" y="21495"/>
                <wp:lineTo x="21527" y="0"/>
                <wp:lineTo x="0" y="0"/>
              </wp:wrapPolygon>
            </wp:wrapTight>
            <wp:docPr id="213848549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828925" cy="2603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D5F44">
        <w:tab/>
      </w:r>
      <w:r w:rsidRPr="006D5F44">
        <w:tab/>
      </w:r>
      <w:r w:rsidRPr="006D5F44">
        <w:tab/>
      </w:r>
      <w:r w:rsidR="006D5F44" w:rsidRPr="006D5F44">
        <w:t xml:space="preserve">         </w:t>
      </w:r>
      <w:proofErr w:type="spellStart"/>
      <w:r w:rsidRPr="006D5F44">
        <w:t>Config</w:t>
      </w:r>
      <w:proofErr w:type="spellEnd"/>
      <w:r w:rsidRPr="006D5F44">
        <w:t xml:space="preserve"> </w:t>
      </w:r>
      <w:r w:rsidR="006D5F44" w:rsidRPr="006D5F44">
        <w:t>D</w:t>
      </w:r>
      <w:r w:rsidRPr="006D5F44">
        <w:t>atei</w:t>
      </w:r>
      <w:r w:rsidR="006D5F44" w:rsidRPr="006D5F44">
        <w:t xml:space="preserve"> für reverse </w:t>
      </w:r>
      <w:proofErr w:type="spellStart"/>
      <w:r w:rsidR="006D5F44" w:rsidRPr="006D5F44">
        <w:t>proxy</w:t>
      </w:r>
      <w:proofErr w:type="spellEnd"/>
      <w:r w:rsidR="006D5F44" w:rsidRPr="006D5F44">
        <w:t xml:space="preserve"> über</w:t>
      </w:r>
      <w:r w:rsidRPr="006D5F44">
        <w:t xml:space="preserve"> </w:t>
      </w:r>
      <w:proofErr w:type="spellStart"/>
      <w:r w:rsidRPr="006D5F44">
        <w:t>Ngi</w:t>
      </w:r>
      <w:r w:rsidR="006D5F44" w:rsidRPr="006D5F44">
        <w:t>nx</w:t>
      </w:r>
      <w:proofErr w:type="spellEnd"/>
      <w:r w:rsidR="006D5F44" w:rsidRPr="006D5F44">
        <w:t xml:space="preserve"> </w:t>
      </w:r>
    </w:p>
    <w:p w14:paraId="4BFC9D2A" w14:textId="77777777" w:rsidR="006D5F44" w:rsidRDefault="006D5F44" w:rsidP="00960608"/>
    <w:p w14:paraId="182D1F71" w14:textId="77777777" w:rsidR="006D5F44" w:rsidRDefault="006D5F44" w:rsidP="00960608"/>
    <w:p w14:paraId="4929E7BB" w14:textId="77777777" w:rsidR="006D5F44" w:rsidRDefault="006D5F44" w:rsidP="00960608"/>
    <w:p w14:paraId="42FC71B5" w14:textId="77777777" w:rsidR="006D5F44" w:rsidRDefault="006D5F44" w:rsidP="00960608"/>
    <w:p w14:paraId="2E690515" w14:textId="77777777" w:rsidR="006D5F44" w:rsidRDefault="006D5F44" w:rsidP="00960608"/>
    <w:p w14:paraId="00F77F69" w14:textId="31DF9FF5" w:rsidR="006D5F44" w:rsidRDefault="006D5F44">
      <w:r>
        <w:br w:type="page"/>
      </w:r>
    </w:p>
    <w:p w14:paraId="6B08586A" w14:textId="0FE3B865" w:rsidR="006D5F44" w:rsidRDefault="0011602D" w:rsidP="00452974">
      <w:pPr>
        <w:pStyle w:val="berschrift2"/>
      </w:pPr>
      <w:r>
        <w:lastRenderedPageBreak/>
        <w:t xml:space="preserve">Erwartetes </w:t>
      </w:r>
      <w:proofErr w:type="spellStart"/>
      <w:r>
        <w:t>Ergebniss</w:t>
      </w:r>
      <w:proofErr w:type="spellEnd"/>
      <w:r>
        <w:t>:</w:t>
      </w:r>
    </w:p>
    <w:p w14:paraId="72093757" w14:textId="267F9F4A" w:rsidR="00086002" w:rsidRDefault="0011602D" w:rsidP="00960608">
      <w:r>
        <w:t xml:space="preserve">Theoretisch sollte ich mit diesen </w:t>
      </w:r>
      <w:proofErr w:type="spellStart"/>
      <w:r>
        <w:t>einstellungen</w:t>
      </w:r>
      <w:proofErr w:type="spellEnd"/>
      <w:r>
        <w:t xml:space="preserve"> über diese zwei </w:t>
      </w:r>
      <w:r w:rsidR="00DF00F8">
        <w:t>Adressen:</w:t>
      </w:r>
    </w:p>
    <w:p w14:paraId="64D83BB5" w14:textId="42749ACE" w:rsidR="00086002" w:rsidRPr="00086002" w:rsidRDefault="00086002" w:rsidP="00086002">
      <w:r w:rsidRPr="00086002">
        <w:t>http://</w:t>
      </w:r>
      <w:r w:rsidR="00DF00F8" w:rsidRPr="000D2926">
        <w:t>10.80.4.210</w:t>
      </w:r>
      <w:r w:rsidR="00DF00F8" w:rsidRPr="000D2926">
        <w:t>/</w:t>
      </w:r>
      <w:r w:rsidRPr="00086002">
        <w:t xml:space="preserve">kuma → Uptime </w:t>
      </w:r>
      <w:proofErr w:type="spellStart"/>
      <w:r w:rsidRPr="00086002">
        <w:t>Kuma</w:t>
      </w:r>
      <w:proofErr w:type="spellEnd"/>
      <w:r w:rsidRPr="00086002">
        <w:t xml:space="preserve"> Dashboard</w:t>
      </w:r>
    </w:p>
    <w:p w14:paraId="56776FEF" w14:textId="5B074F28" w:rsidR="00086002" w:rsidRPr="00086002" w:rsidRDefault="00086002" w:rsidP="00086002">
      <w:r w:rsidRPr="00086002">
        <w:t>http://</w:t>
      </w:r>
      <w:r w:rsidR="00DF00F8" w:rsidRPr="000D2926">
        <w:t>10.80.4.210</w:t>
      </w:r>
      <w:r w:rsidR="000D2926">
        <w:t>/</w:t>
      </w:r>
      <w:r w:rsidRPr="00086002">
        <w:t>filebrowser → Filebrowser Webinterface</w:t>
      </w:r>
    </w:p>
    <w:p w14:paraId="4CA38AB4" w14:textId="14B49D81" w:rsidR="00086002" w:rsidRDefault="00086002" w:rsidP="00960608">
      <w:r w:rsidRPr="00086002">
        <w:t>Auf die richtigen dienste weitergeleitet w</w:t>
      </w:r>
      <w:r>
        <w:t xml:space="preserve">erden jedoch gibt es </w:t>
      </w:r>
      <w:r w:rsidR="00DF00F8">
        <w:t>Probleme</w:t>
      </w:r>
      <w:r>
        <w:t xml:space="preserve"> beim </w:t>
      </w:r>
      <w:proofErr w:type="spellStart"/>
      <w:r>
        <w:t>Kuma</w:t>
      </w:r>
      <w:proofErr w:type="spellEnd"/>
      <w:r w:rsidR="00DF00F8">
        <w:t>.</w:t>
      </w:r>
    </w:p>
    <w:p w14:paraId="127F23FD" w14:textId="77777777" w:rsidR="00DF00F8" w:rsidRDefault="00DF00F8" w:rsidP="00960608"/>
    <w:p w14:paraId="1E5A9E46" w14:textId="73191305" w:rsidR="000D2926" w:rsidRDefault="000D2926" w:rsidP="00452974">
      <w:pPr>
        <w:pStyle w:val="berschrift3"/>
      </w:pPr>
      <w:r>
        <w:t>Problem</w:t>
      </w:r>
    </w:p>
    <w:p w14:paraId="35819A73" w14:textId="3B7B9B55" w:rsidR="00452974" w:rsidRDefault="00F6730B" w:rsidP="000D2926">
      <w:r w:rsidRPr="00F6730B">
        <w:t>Uptime-</w:t>
      </w:r>
      <w:proofErr w:type="spellStart"/>
      <w:r w:rsidRPr="00F6730B">
        <w:t>Kuma</w:t>
      </w:r>
      <w:proofErr w:type="spellEnd"/>
      <w:r w:rsidRPr="00F6730B">
        <w:t xml:space="preserve"> lädt im </w:t>
      </w:r>
      <w:proofErr w:type="spellStart"/>
      <w:r w:rsidRPr="00F6730B">
        <w:t>Nginx</w:t>
      </w:r>
      <w:proofErr w:type="spellEnd"/>
      <w:r w:rsidRPr="00F6730B">
        <w:t>-Reverse-Proxy unter /</w:t>
      </w:r>
      <w:proofErr w:type="spellStart"/>
      <w:r w:rsidRPr="00F6730B">
        <w:t>kuma</w:t>
      </w:r>
      <w:proofErr w:type="spellEnd"/>
      <w:r w:rsidRPr="00F6730B">
        <w:t xml:space="preserve"> nicht korrekt</w:t>
      </w:r>
      <w:r>
        <w:t>.</w:t>
      </w:r>
    </w:p>
    <w:p w14:paraId="1FC2DFED" w14:textId="77777777" w:rsidR="009317CA" w:rsidRDefault="009317CA" w:rsidP="000D2926"/>
    <w:p w14:paraId="185C7DAD" w14:textId="56D6F229" w:rsidR="00452974" w:rsidRDefault="00452974" w:rsidP="00452974">
      <w:pPr>
        <w:pStyle w:val="berschrift3"/>
      </w:pPr>
      <w:r w:rsidRPr="00452974">
        <w:t>Ausgangslage</w:t>
      </w:r>
      <w:r>
        <w:t>:</w:t>
      </w:r>
    </w:p>
    <w:p w14:paraId="7282FD50" w14:textId="693B97C5" w:rsidR="007966BE" w:rsidRPr="007966BE" w:rsidRDefault="007966BE" w:rsidP="007966BE">
      <w:r w:rsidRPr="007966BE">
        <w:t>Uptime-</w:t>
      </w:r>
      <w:proofErr w:type="spellStart"/>
      <w:r w:rsidRPr="007966BE">
        <w:t>Kuma</w:t>
      </w:r>
      <w:proofErr w:type="spellEnd"/>
      <w:r w:rsidRPr="007966BE">
        <w:t xml:space="preserve"> läuft in einem eigenen Docker-Container hinter </w:t>
      </w:r>
      <w:proofErr w:type="spellStart"/>
      <w:r w:rsidRPr="007966BE">
        <w:t>Nginx</w:t>
      </w:r>
      <w:proofErr w:type="spellEnd"/>
    </w:p>
    <w:p w14:paraId="263CCE84" w14:textId="57845202" w:rsidR="007966BE" w:rsidRPr="007966BE" w:rsidRDefault="007966BE" w:rsidP="007966BE">
      <w:r w:rsidRPr="007966BE">
        <w:t>Zugriff erfolgt über: http://</w:t>
      </w:r>
      <w:r w:rsidR="00E97950">
        <w:t>10.80.4.210</w:t>
      </w:r>
      <w:r w:rsidRPr="007966BE">
        <w:t>/kuma</w:t>
      </w:r>
    </w:p>
    <w:p w14:paraId="05CB5986" w14:textId="1EF1B299" w:rsidR="007966BE" w:rsidRPr="007966BE" w:rsidRDefault="007966BE" w:rsidP="007966BE">
      <w:r w:rsidRPr="007966BE">
        <w:t>Container wurde korrekt mit BASE_PATH=/</w:t>
      </w:r>
      <w:proofErr w:type="spellStart"/>
      <w:r w:rsidRPr="007966BE">
        <w:t>kuma</w:t>
      </w:r>
      <w:proofErr w:type="spellEnd"/>
      <w:r w:rsidRPr="007966BE">
        <w:t xml:space="preserve"> gestartet</w:t>
      </w:r>
      <w:r w:rsidR="00E97950">
        <w:t xml:space="preserve"> so das der </w:t>
      </w:r>
      <w:proofErr w:type="spellStart"/>
      <w:r w:rsidR="00E97950">
        <w:t>Nginx</w:t>
      </w:r>
      <w:proofErr w:type="spellEnd"/>
      <w:r w:rsidR="00E97950">
        <w:t xml:space="preserve"> weis wohin er die Assets und Files weiterleiten muss oder her holen muss.</w:t>
      </w:r>
    </w:p>
    <w:p w14:paraId="65362CAA" w14:textId="6994DD8C" w:rsidR="007966BE" w:rsidRDefault="007966BE" w:rsidP="007966BE">
      <w:proofErr w:type="spellStart"/>
      <w:r w:rsidRPr="007966BE">
        <w:t>basePath</w:t>
      </w:r>
      <w:proofErr w:type="spellEnd"/>
      <w:r w:rsidRPr="007966BE">
        <w:t xml:space="preserve"> wurde zusätzlich direkt in der SQLite-DB (</w:t>
      </w:r>
      <w:proofErr w:type="spellStart"/>
      <w:r w:rsidRPr="007966BE">
        <w:t>kuma.db</w:t>
      </w:r>
      <w:proofErr w:type="spellEnd"/>
      <w:r w:rsidRPr="007966BE">
        <w:t xml:space="preserve">) als </w:t>
      </w:r>
      <w:proofErr w:type="spellStart"/>
      <w:r w:rsidRPr="007966BE">
        <w:t>basePath</w:t>
      </w:r>
      <w:proofErr w:type="spellEnd"/>
      <w:r w:rsidRPr="007966BE">
        <w:t xml:space="preserve"> = /</w:t>
      </w:r>
      <w:proofErr w:type="spellStart"/>
      <w:r w:rsidRPr="007966BE">
        <w:t>kuma</w:t>
      </w:r>
      <w:proofErr w:type="spellEnd"/>
      <w:r w:rsidRPr="007966BE">
        <w:t xml:space="preserve"> gesetzt</w:t>
      </w:r>
      <w:r w:rsidR="00E97950">
        <w:t xml:space="preserve"> </w:t>
      </w:r>
      <w:proofErr w:type="spellStart"/>
      <w:r w:rsidR="00E97950">
        <w:t>sodas</w:t>
      </w:r>
      <w:proofErr w:type="spellEnd"/>
      <w:r w:rsidR="00E97950">
        <w:t xml:space="preserve"> es ganz sicher </w:t>
      </w:r>
      <w:r w:rsidR="009317CA">
        <w:t xml:space="preserve">als </w:t>
      </w:r>
      <w:proofErr w:type="spellStart"/>
      <w:r w:rsidR="009317CA">
        <w:t>basePath</w:t>
      </w:r>
      <w:proofErr w:type="spellEnd"/>
      <w:r w:rsidR="009317CA">
        <w:t xml:space="preserve"> benutzt wird.</w:t>
      </w:r>
    </w:p>
    <w:p w14:paraId="2E9A8F2E" w14:textId="550743FC" w:rsidR="009317CA" w:rsidRPr="007966BE" w:rsidRDefault="009317CA" w:rsidP="007966BE">
      <w:r>
        <w:t>Ich habe das alte Volumen Gelöscht, das aus diesem mögliche Konfigurationen weg sind, und ein neues Volumen angelegt.</w:t>
      </w:r>
    </w:p>
    <w:p w14:paraId="30BBD0B6" w14:textId="77777777" w:rsidR="007966BE" w:rsidRDefault="007966BE" w:rsidP="007966BE"/>
    <w:p w14:paraId="526BD7C3" w14:textId="6C89C284" w:rsidR="00E7136D" w:rsidRDefault="00E7136D" w:rsidP="00DC2CC5">
      <w:pPr>
        <w:pStyle w:val="berschrift3"/>
      </w:pPr>
      <w:r>
        <w:t>Fehler:</w:t>
      </w:r>
    </w:p>
    <w:p w14:paraId="7EA4438D" w14:textId="77777777" w:rsidR="00E7136D" w:rsidRDefault="00E7136D" w:rsidP="007966BE"/>
    <w:p w14:paraId="02929598" w14:textId="2430AC76" w:rsidR="00967C74" w:rsidRDefault="00967C74" w:rsidP="007966BE">
      <w:r>
        <w:rPr>
          <w:noProof/>
        </w:rPr>
        <w:drawing>
          <wp:anchor distT="0" distB="0" distL="114300" distR="114300" simplePos="0" relativeHeight="251680768" behindDoc="1" locked="0" layoutInCell="1" allowOverlap="1" wp14:anchorId="7987CC6D" wp14:editId="5AC3C681">
            <wp:simplePos x="0" y="0"/>
            <wp:positionH relativeFrom="margin">
              <wp:align>left</wp:align>
            </wp:positionH>
            <wp:positionV relativeFrom="paragraph">
              <wp:posOffset>437266</wp:posOffset>
            </wp:positionV>
            <wp:extent cx="3488690" cy="2178050"/>
            <wp:effectExtent l="0" t="0" r="0" b="0"/>
            <wp:wrapTight wrapText="bothSides">
              <wp:wrapPolygon edited="0">
                <wp:start x="0" y="0"/>
                <wp:lineTo x="0" y="21348"/>
                <wp:lineTo x="21466" y="21348"/>
                <wp:lineTo x="21466" y="0"/>
                <wp:lineTo x="0" y="0"/>
              </wp:wrapPolygon>
            </wp:wrapTight>
            <wp:docPr id="37737020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493136" cy="218106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136D">
        <w:t xml:space="preserve">Beim Aufrufen der </w:t>
      </w:r>
      <w:proofErr w:type="spellStart"/>
      <w:r w:rsidR="00E7136D">
        <w:t>webseite</w:t>
      </w:r>
      <w:proofErr w:type="spellEnd"/>
      <w:r w:rsidR="00515CFB">
        <w:t xml:space="preserve"> </w:t>
      </w:r>
      <w:hyperlink r:id="rId32" w:history="1">
        <w:r w:rsidR="00515CFB" w:rsidRPr="007966BE">
          <w:rPr>
            <w:rStyle w:val="Hyperlink"/>
          </w:rPr>
          <w:t>http://</w:t>
        </w:r>
        <w:r w:rsidR="00515CFB" w:rsidRPr="00D05533">
          <w:rPr>
            <w:rStyle w:val="Hyperlink"/>
          </w:rPr>
          <w:t>10.80.4.210</w:t>
        </w:r>
        <w:r w:rsidR="00515CFB" w:rsidRPr="007966BE">
          <w:rPr>
            <w:rStyle w:val="Hyperlink"/>
          </w:rPr>
          <w:t>/kuma</w:t>
        </w:r>
      </w:hyperlink>
      <w:r w:rsidR="00515CFB">
        <w:t xml:space="preserve"> wird nur ein </w:t>
      </w:r>
      <w:proofErr w:type="spellStart"/>
      <w:r w:rsidR="00515CFB">
        <w:t>weisser</w:t>
      </w:r>
      <w:proofErr w:type="spellEnd"/>
      <w:r w:rsidR="00515CFB">
        <w:t xml:space="preserve"> </w:t>
      </w:r>
      <w:proofErr w:type="spellStart"/>
      <w:r w:rsidR="00515CFB">
        <w:t>bildschirm</w:t>
      </w:r>
      <w:proofErr w:type="spellEnd"/>
      <w:r w:rsidR="00515CFB">
        <w:t xml:space="preserve"> angezeigt und in den Error logs ist das zu sehen:</w:t>
      </w:r>
    </w:p>
    <w:p w14:paraId="7D13A3D5" w14:textId="6A07BE2A" w:rsidR="00967C74" w:rsidRDefault="00967C74" w:rsidP="007966BE">
      <w:r>
        <w:t>Das bedeutet</w:t>
      </w:r>
      <w:r w:rsidR="00F91F72">
        <w:t xml:space="preserve"> das </w:t>
      </w:r>
      <w:r w:rsidR="00702510">
        <w:t xml:space="preserve">die </w:t>
      </w:r>
      <w:proofErr w:type="spellStart"/>
      <w:r w:rsidR="00702510">
        <w:t>assets</w:t>
      </w:r>
      <w:proofErr w:type="spellEnd"/>
      <w:r w:rsidR="00702510">
        <w:t xml:space="preserve"> ohne den /</w:t>
      </w:r>
      <w:proofErr w:type="spellStart"/>
      <w:r w:rsidR="00702510">
        <w:t>kuma</w:t>
      </w:r>
      <w:proofErr w:type="spellEnd"/>
      <w:r w:rsidR="00702510">
        <w:t xml:space="preserve"> </w:t>
      </w:r>
      <w:proofErr w:type="spellStart"/>
      <w:r w:rsidR="00702510">
        <w:t>pfad</w:t>
      </w:r>
      <w:proofErr w:type="spellEnd"/>
      <w:r w:rsidR="00702510">
        <w:t xml:space="preserve"> geladen werden.</w:t>
      </w:r>
    </w:p>
    <w:p w14:paraId="024D4AB7" w14:textId="6C11391A" w:rsidR="00B8410B" w:rsidRDefault="00702510" w:rsidP="007966BE">
      <w:r>
        <w:t xml:space="preserve">Die App versucht auf </w:t>
      </w:r>
      <w:hyperlink r:id="rId33" w:history="1">
        <w:r w:rsidR="00ED6F3D" w:rsidRPr="00D05533">
          <w:rPr>
            <w:rStyle w:val="Hyperlink"/>
          </w:rPr>
          <w:t>http://</w:t>
        </w:r>
        <w:r w:rsidR="00ED6F3D" w:rsidRPr="00D05533">
          <w:rPr>
            <w:rStyle w:val="Hyperlink"/>
          </w:rPr>
          <w:t>10.80.4.210</w:t>
        </w:r>
        <w:r w:rsidR="00ED6F3D" w:rsidRPr="00D05533">
          <w:rPr>
            <w:rStyle w:val="Hyperlink"/>
          </w:rPr>
          <w:t>/assets/</w:t>
        </w:r>
      </w:hyperlink>
      <w:r w:rsidR="00ED6F3D">
        <w:t xml:space="preserve"> die </w:t>
      </w:r>
      <w:proofErr w:type="spellStart"/>
      <w:r w:rsidR="00ED6F3D">
        <w:t>assets</w:t>
      </w:r>
      <w:proofErr w:type="spellEnd"/>
      <w:r w:rsidR="00ED6F3D">
        <w:t xml:space="preserve"> zu finden diese sind jedoch </w:t>
      </w:r>
      <w:proofErr w:type="spellStart"/>
      <w:r w:rsidR="00ED6F3D">
        <w:t>umter</w:t>
      </w:r>
      <w:proofErr w:type="spellEnd"/>
      <w:r w:rsidR="00ED6F3D">
        <w:t xml:space="preserve"> </w:t>
      </w:r>
      <w:hyperlink r:id="rId34" w:history="1">
        <w:r w:rsidR="00DC2CC5" w:rsidRPr="00D05533">
          <w:rPr>
            <w:rStyle w:val="Hyperlink"/>
          </w:rPr>
          <w:t>http://10.80.4.210/</w:t>
        </w:r>
        <w:r w:rsidR="00DC2CC5" w:rsidRPr="00D05533">
          <w:rPr>
            <w:rStyle w:val="Hyperlink"/>
          </w:rPr>
          <w:t>kuma/</w:t>
        </w:r>
        <w:r w:rsidR="00DC2CC5" w:rsidRPr="00D05533">
          <w:rPr>
            <w:rStyle w:val="Hyperlink"/>
          </w:rPr>
          <w:t>assets/</w:t>
        </w:r>
      </w:hyperlink>
      <w:r w:rsidR="00DC2CC5">
        <w:t xml:space="preserve"> vorhanden.</w:t>
      </w:r>
    </w:p>
    <w:p w14:paraId="6BC890D4" w14:textId="77777777" w:rsidR="00B8410B" w:rsidRDefault="00B8410B">
      <w:r>
        <w:br w:type="page"/>
      </w:r>
    </w:p>
    <w:p w14:paraId="10962B8B" w14:textId="741C725F" w:rsidR="00702510" w:rsidRDefault="00B8410B" w:rsidP="00B8410B">
      <w:pPr>
        <w:pStyle w:val="berschrift3"/>
      </w:pPr>
      <w:r>
        <w:lastRenderedPageBreak/>
        <w:t>Ursache</w:t>
      </w:r>
    </w:p>
    <w:p w14:paraId="372F8F55" w14:textId="73385A20" w:rsidR="00B8410B" w:rsidRDefault="00B20CCA" w:rsidP="009D3FAD">
      <w:r>
        <w:rPr>
          <w:noProof/>
        </w:rPr>
        <w:drawing>
          <wp:anchor distT="0" distB="0" distL="114300" distR="114300" simplePos="0" relativeHeight="251681792" behindDoc="1" locked="0" layoutInCell="1" allowOverlap="1" wp14:anchorId="2CDF2C56" wp14:editId="53E68099">
            <wp:simplePos x="0" y="0"/>
            <wp:positionH relativeFrom="margin">
              <wp:align>left</wp:align>
            </wp:positionH>
            <wp:positionV relativeFrom="paragraph">
              <wp:posOffset>234315</wp:posOffset>
            </wp:positionV>
            <wp:extent cx="3295650" cy="771525"/>
            <wp:effectExtent l="0" t="0" r="0" b="9525"/>
            <wp:wrapTight wrapText="bothSides">
              <wp:wrapPolygon edited="0">
                <wp:start x="0" y="0"/>
                <wp:lineTo x="0" y="21333"/>
                <wp:lineTo x="21475" y="21333"/>
                <wp:lineTo x="21475" y="0"/>
                <wp:lineTo x="0" y="0"/>
              </wp:wrapPolygon>
            </wp:wrapTight>
            <wp:docPr id="73646931"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95650" cy="771525"/>
                    </a:xfrm>
                    <a:prstGeom prst="rect">
                      <a:avLst/>
                    </a:prstGeom>
                    <a:noFill/>
                    <a:ln>
                      <a:noFill/>
                    </a:ln>
                  </pic:spPr>
                </pic:pic>
              </a:graphicData>
            </a:graphic>
          </wp:anchor>
        </w:drawing>
      </w:r>
      <w:proofErr w:type="spellStart"/>
      <w:r w:rsidRPr="00B20CCA">
        <w:t>Nginx</w:t>
      </w:r>
      <w:proofErr w:type="spellEnd"/>
      <w:r w:rsidRPr="00B20CCA">
        <w:t>-Proxy verwendet:</w:t>
      </w:r>
    </w:p>
    <w:p w14:paraId="63A5F47B" w14:textId="77777777" w:rsidR="00287F04" w:rsidRPr="00287F04" w:rsidRDefault="00287F04" w:rsidP="00287F04">
      <w:proofErr w:type="spellStart"/>
      <w:r w:rsidRPr="00287F04">
        <w:t>basePath</w:t>
      </w:r>
      <w:proofErr w:type="spellEnd"/>
      <w:r w:rsidRPr="00287F04">
        <w:t xml:space="preserve"> ist korrekt gespeichert, aber:</w:t>
      </w:r>
    </w:p>
    <w:p w14:paraId="70A10360" w14:textId="77777777" w:rsidR="00287F04" w:rsidRDefault="00287F04" w:rsidP="00287F04">
      <w:r w:rsidRPr="00287F04">
        <w:t>Uptime-</w:t>
      </w:r>
      <w:proofErr w:type="spellStart"/>
      <w:r w:rsidRPr="00287F04">
        <w:t>Kuma</w:t>
      </w:r>
      <w:proofErr w:type="spellEnd"/>
      <w:r w:rsidRPr="00287F04">
        <w:t xml:space="preserve"> rendert weiterhin </w:t>
      </w:r>
      <w:proofErr w:type="spellStart"/>
      <w:r w:rsidRPr="00287F04">
        <w:t>Hardcoded-Paths</w:t>
      </w:r>
      <w:proofErr w:type="spellEnd"/>
      <w:r w:rsidRPr="00287F04">
        <w:t xml:space="preserve"> ohne Präfix.</w:t>
      </w:r>
    </w:p>
    <w:p w14:paraId="223D6BA3" w14:textId="77777777" w:rsidR="00287F04" w:rsidRDefault="00287F04" w:rsidP="00287F04"/>
    <w:p w14:paraId="6C5814D7" w14:textId="452E9F15" w:rsidR="00130F1D" w:rsidRPr="00130F1D" w:rsidRDefault="00130F1D" w:rsidP="00130F1D">
      <w:r w:rsidRPr="00130F1D">
        <w:t>Dies</w:t>
      </w:r>
      <w:r>
        <w:t>er Fehler</w:t>
      </w:r>
      <w:r w:rsidRPr="00130F1D">
        <w:t xml:space="preserve"> tritt auf, wenn:</w:t>
      </w:r>
    </w:p>
    <w:p w14:paraId="0A2466F5" w14:textId="788B14E6" w:rsidR="00130F1D" w:rsidRPr="00130F1D" w:rsidRDefault="00130F1D" w:rsidP="00130F1D">
      <w:r w:rsidRPr="00130F1D">
        <w:t xml:space="preserve">Der erste Aufruf </w:t>
      </w:r>
      <w:r w:rsidRPr="00130F1D">
        <w:rPr>
          <w:b/>
          <w:bCs/>
        </w:rPr>
        <w:t>nicht</w:t>
      </w:r>
      <w:r w:rsidRPr="00130F1D">
        <w:t xml:space="preserve"> über /</w:t>
      </w:r>
      <w:proofErr w:type="spellStart"/>
      <w:r w:rsidRPr="00130F1D">
        <w:t>kuma</w:t>
      </w:r>
      <w:proofErr w:type="spellEnd"/>
      <w:r w:rsidRPr="00130F1D">
        <w:t>/ erfolgt</w:t>
      </w:r>
    </w:p>
    <w:p w14:paraId="318E7961" w14:textId="77777777" w:rsidR="00130F1D" w:rsidRPr="00130F1D" w:rsidRDefault="00130F1D" w:rsidP="00130F1D">
      <w:r w:rsidRPr="00130F1D">
        <w:t>Browser-Cache alte Pfade enthält</w:t>
      </w:r>
    </w:p>
    <w:p w14:paraId="41D356CE" w14:textId="77777777" w:rsidR="00130F1D" w:rsidRPr="00130F1D" w:rsidRDefault="00130F1D" w:rsidP="00130F1D">
      <w:proofErr w:type="spellStart"/>
      <w:r w:rsidRPr="00130F1D">
        <w:t>Kuma</w:t>
      </w:r>
      <w:proofErr w:type="spellEnd"/>
      <w:r w:rsidRPr="00130F1D">
        <w:t xml:space="preserve"> initialisiert seine </w:t>
      </w:r>
      <w:proofErr w:type="spellStart"/>
      <w:r w:rsidRPr="00130F1D">
        <w:t>config.json</w:t>
      </w:r>
      <w:proofErr w:type="spellEnd"/>
      <w:r w:rsidRPr="00130F1D">
        <w:t xml:space="preserve"> bzw. Frontend-State nicht korrekt nach </w:t>
      </w:r>
      <w:proofErr w:type="spellStart"/>
      <w:r w:rsidRPr="00130F1D">
        <w:t>BasePath</w:t>
      </w:r>
      <w:proofErr w:type="spellEnd"/>
      <w:r w:rsidRPr="00130F1D">
        <w:t>-Änderung</w:t>
      </w:r>
    </w:p>
    <w:p w14:paraId="63B5EB22" w14:textId="20D3BEB2" w:rsidR="00130F1D" w:rsidRDefault="00130F1D" w:rsidP="00130F1D"/>
    <w:p w14:paraId="53080F4A" w14:textId="64EECDBC" w:rsidR="004F0839" w:rsidRPr="00130F1D" w:rsidRDefault="004F0839" w:rsidP="00130F1D">
      <w:r>
        <w:rPr>
          <w:noProof/>
        </w:rPr>
        <w:drawing>
          <wp:anchor distT="0" distB="0" distL="114300" distR="114300" simplePos="0" relativeHeight="251683840" behindDoc="1" locked="0" layoutInCell="1" allowOverlap="1" wp14:anchorId="33E5228C" wp14:editId="07C0D7BE">
            <wp:simplePos x="0" y="0"/>
            <wp:positionH relativeFrom="margin">
              <wp:posOffset>0</wp:posOffset>
            </wp:positionH>
            <wp:positionV relativeFrom="paragraph">
              <wp:posOffset>219710</wp:posOffset>
            </wp:positionV>
            <wp:extent cx="317500" cy="317500"/>
            <wp:effectExtent l="0" t="0" r="6350" b="6350"/>
            <wp:wrapTight wrapText="bothSides">
              <wp:wrapPolygon edited="0">
                <wp:start x="2592" y="0"/>
                <wp:lineTo x="0" y="3888"/>
                <wp:lineTo x="0" y="16848"/>
                <wp:lineTo x="2592" y="20736"/>
                <wp:lineTo x="18144" y="20736"/>
                <wp:lineTo x="20736" y="16848"/>
                <wp:lineTo x="20736" y="3888"/>
                <wp:lineTo x="18144" y="0"/>
                <wp:lineTo x="2592" y="0"/>
              </wp:wrapPolygon>
            </wp:wrapTight>
            <wp:docPr id="937252123" name="Grafik 12" descr="Ein Bild, das Symbol, Logo, Grafiken, Kreis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667338" name="Grafik 12" descr="Ein Bild, das Symbol, Logo, Grafiken, Kreis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500" cy="317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4EFE7C" w14:textId="71472DAB" w:rsidR="004F0839" w:rsidRPr="004F0839" w:rsidRDefault="00130F1D" w:rsidP="004F0839">
      <w:pPr>
        <w:pStyle w:val="berschrift3"/>
      </w:pPr>
      <w:r w:rsidRPr="00130F1D">
        <w:t>Workaround-Versuche</w:t>
      </w:r>
      <w:r>
        <w:t>/ Debugging mit Chat GPT</w:t>
      </w:r>
    </w:p>
    <w:p w14:paraId="0C88408C" w14:textId="77777777" w:rsidR="00130F1D" w:rsidRPr="00130F1D" w:rsidRDefault="00130F1D" w:rsidP="004F0839">
      <w:r w:rsidRPr="00130F1D">
        <w:t xml:space="preserve">manuelles Setzen von </w:t>
      </w:r>
      <w:proofErr w:type="spellStart"/>
      <w:r w:rsidRPr="00130F1D">
        <w:t>basePath</w:t>
      </w:r>
      <w:proofErr w:type="spellEnd"/>
      <w:r w:rsidRPr="00130F1D">
        <w:t xml:space="preserve"> in </w:t>
      </w:r>
      <w:proofErr w:type="spellStart"/>
      <w:r w:rsidRPr="00130F1D">
        <w:t>kuma.db</w:t>
      </w:r>
      <w:proofErr w:type="spellEnd"/>
    </w:p>
    <w:p w14:paraId="6220F5C0" w14:textId="77777777" w:rsidR="00130F1D" w:rsidRDefault="00130F1D" w:rsidP="004F0839">
      <w:r w:rsidRPr="00130F1D">
        <w:t>Restart des Containers</w:t>
      </w:r>
    </w:p>
    <w:p w14:paraId="7433C5FF" w14:textId="145C73E7" w:rsidR="004F0839" w:rsidRPr="00130F1D" w:rsidRDefault="00F71587" w:rsidP="004F0839">
      <w:r>
        <w:t>Neu anlegen vom Volume</w:t>
      </w:r>
    </w:p>
    <w:p w14:paraId="2580BE1D" w14:textId="77777777" w:rsidR="00130F1D" w:rsidRPr="00130F1D" w:rsidRDefault="00130F1D" w:rsidP="004F0839">
      <w:r w:rsidRPr="00130F1D">
        <w:t>Aufruf nur über /</w:t>
      </w:r>
      <w:proofErr w:type="spellStart"/>
      <w:r w:rsidRPr="00130F1D">
        <w:t>kuma</w:t>
      </w:r>
      <w:proofErr w:type="spellEnd"/>
      <w:r w:rsidRPr="00130F1D">
        <w:t>/</w:t>
      </w:r>
    </w:p>
    <w:p w14:paraId="570A1F92" w14:textId="77777777" w:rsidR="00130F1D" w:rsidRPr="00130F1D" w:rsidRDefault="00130F1D" w:rsidP="004F0839">
      <w:pPr>
        <w:rPr>
          <w:lang w:val="en-GB"/>
        </w:rPr>
      </w:pPr>
      <w:r w:rsidRPr="00130F1D">
        <w:rPr>
          <w:lang w:val="en-GB"/>
        </w:rPr>
        <w:t xml:space="preserve">Nginx-Fix </w:t>
      </w:r>
      <w:proofErr w:type="spellStart"/>
      <w:r w:rsidRPr="00130F1D">
        <w:rPr>
          <w:lang w:val="en-GB"/>
        </w:rPr>
        <w:t>mit</w:t>
      </w:r>
      <w:proofErr w:type="spellEnd"/>
      <w:r w:rsidRPr="00130F1D">
        <w:rPr>
          <w:lang w:val="en-GB"/>
        </w:rPr>
        <w:t xml:space="preserve"> location = /</w:t>
      </w:r>
      <w:proofErr w:type="spellStart"/>
      <w:r w:rsidRPr="00130F1D">
        <w:rPr>
          <w:lang w:val="en-GB"/>
        </w:rPr>
        <w:t>kuma</w:t>
      </w:r>
      <w:proofErr w:type="spellEnd"/>
      <w:r w:rsidRPr="00130F1D">
        <w:rPr>
          <w:lang w:val="en-GB"/>
        </w:rPr>
        <w:t xml:space="preserve"> { return 301 /</w:t>
      </w:r>
      <w:proofErr w:type="spellStart"/>
      <w:r w:rsidRPr="00130F1D">
        <w:rPr>
          <w:lang w:val="en-GB"/>
        </w:rPr>
        <w:t>kuma</w:t>
      </w:r>
      <w:proofErr w:type="spellEnd"/>
      <w:r w:rsidRPr="00130F1D">
        <w:rPr>
          <w:lang w:val="en-GB"/>
        </w:rPr>
        <w:t>/; }</w:t>
      </w:r>
    </w:p>
    <w:p w14:paraId="0E842276" w14:textId="77777777" w:rsidR="00287F04" w:rsidRPr="00287F04" w:rsidRDefault="00287F04" w:rsidP="00287F04">
      <w:pPr>
        <w:rPr>
          <w:lang w:val="en-GB"/>
        </w:rPr>
      </w:pPr>
    </w:p>
    <w:p w14:paraId="7A14F030" w14:textId="63611C3A" w:rsidR="00287F04" w:rsidRPr="007262F4" w:rsidRDefault="00846B4A" w:rsidP="009D3FAD">
      <w:r w:rsidRPr="007262F4">
        <w:t>Alle</w:t>
      </w:r>
      <w:r w:rsidR="007262F4" w:rsidRPr="007262F4">
        <w:t>s hat aber nichts gebracht</w:t>
      </w:r>
      <w:r w:rsidR="007262F4">
        <w:t xml:space="preserve">, </w:t>
      </w:r>
      <w:r w:rsidR="007262F4" w:rsidRPr="007262F4">
        <w:t>Uptime-</w:t>
      </w:r>
      <w:proofErr w:type="spellStart"/>
      <w:r w:rsidR="007262F4" w:rsidRPr="007262F4">
        <w:t>Kuma</w:t>
      </w:r>
      <w:proofErr w:type="spellEnd"/>
      <w:r w:rsidR="007262F4" w:rsidRPr="007262F4">
        <w:t xml:space="preserve"> </w:t>
      </w:r>
      <w:r w:rsidR="003727A0">
        <w:t xml:space="preserve">kann </w:t>
      </w:r>
      <w:proofErr w:type="spellStart"/>
      <w:r w:rsidR="003727A0">
        <w:t>probleme</w:t>
      </w:r>
      <w:proofErr w:type="spellEnd"/>
      <w:r w:rsidR="003727A0">
        <w:t xml:space="preserve"> machen </w:t>
      </w:r>
      <w:r w:rsidR="007262F4" w:rsidRPr="007262F4">
        <w:t>mit Reverse-</w:t>
      </w:r>
      <w:proofErr w:type="spellStart"/>
      <w:r w:rsidR="007262F4" w:rsidRPr="007262F4">
        <w:t>Proxies</w:t>
      </w:r>
      <w:proofErr w:type="spellEnd"/>
      <w:r w:rsidR="007262F4" w:rsidRPr="007262F4">
        <w:t xml:space="preserve"> und BASE_PATH.</w:t>
      </w:r>
      <w:r w:rsidR="003727A0">
        <w:t xml:space="preserve"> </w:t>
      </w:r>
      <w:r w:rsidR="007262F4" w:rsidRPr="007262F4">
        <w:t xml:space="preserve">Diese Probleme betreffen insbesondere statische Assets, da sie nicht dynamisch relativ zum </w:t>
      </w:r>
      <w:proofErr w:type="spellStart"/>
      <w:r w:rsidR="007262F4" w:rsidRPr="007262F4">
        <w:t>basePath</w:t>
      </w:r>
      <w:proofErr w:type="spellEnd"/>
      <w:r w:rsidR="007262F4" w:rsidRPr="007262F4">
        <w:t xml:space="preserve"> geladen werden.</w:t>
      </w:r>
    </w:p>
    <w:sectPr w:rsidR="00287F04" w:rsidRPr="007262F4" w:rsidSect="005D66DC">
      <w:headerReference w:type="default" r:id="rId36"/>
      <w:footerReference w:type="default" r:id="rId3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CABD18" w14:textId="77777777" w:rsidR="00524315" w:rsidRDefault="00524315" w:rsidP="00B072C1">
      <w:pPr>
        <w:spacing w:after="0" w:line="240" w:lineRule="auto"/>
      </w:pPr>
      <w:r>
        <w:separator/>
      </w:r>
    </w:p>
  </w:endnote>
  <w:endnote w:type="continuationSeparator" w:id="0">
    <w:p w14:paraId="6FE415EB" w14:textId="77777777" w:rsidR="00524315" w:rsidRDefault="00524315" w:rsidP="00B07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6B204" w14:textId="5B1DD173" w:rsidR="00B072C1" w:rsidRDefault="00B072C1">
    <w:pPr>
      <w:pStyle w:val="Fuzeile"/>
    </w:pPr>
    <w:r>
      <w:fldChar w:fldCharType="begin"/>
    </w:r>
    <w:r>
      <w:instrText xml:space="preserve"> TIME \@ "d. MMMM yyyy" </w:instrText>
    </w:r>
    <w:r>
      <w:fldChar w:fldCharType="separate"/>
    </w:r>
    <w:r w:rsidR="004F0811">
      <w:rPr>
        <w:noProof/>
      </w:rPr>
      <w:t>6. Juni 2025</w:t>
    </w:r>
    <w:r>
      <w:fldChar w:fldCharType="end"/>
    </w:r>
    <w:r w:rsidR="003848EA">
      <w:tab/>
      <w:t>Jann Neururer</w:t>
    </w:r>
    <w:r w:rsidR="003848EA">
      <w:tab/>
    </w: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8685F5" w14:textId="77777777" w:rsidR="00524315" w:rsidRDefault="00524315" w:rsidP="00B072C1">
      <w:pPr>
        <w:spacing w:after="0" w:line="240" w:lineRule="auto"/>
      </w:pPr>
      <w:r>
        <w:separator/>
      </w:r>
    </w:p>
  </w:footnote>
  <w:footnote w:type="continuationSeparator" w:id="0">
    <w:p w14:paraId="540D9C45" w14:textId="77777777" w:rsidR="00524315" w:rsidRDefault="00524315" w:rsidP="00B072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417FA" w14:textId="77777777" w:rsidR="00B072C1" w:rsidRDefault="00733B17" w:rsidP="00733B17">
    <w:pPr>
      <w:pStyle w:val="Kopfzeile"/>
      <w:tabs>
        <w:tab w:val="left" w:pos="5948"/>
      </w:tabs>
    </w:pPr>
    <w:r w:rsidRPr="00733B17">
      <w:t>Individuelle Abschlussarbeit BLJ</w:t>
    </w:r>
    <w:r w:rsidR="00B072C1">
      <w:tab/>
    </w:r>
    <w:r>
      <w:tab/>
    </w:r>
    <w:r>
      <w:tab/>
    </w:r>
    <w:proofErr w:type="spellStart"/>
    <w:r w:rsidR="00BC36FC">
      <w:t>CloudCore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3A1681"/>
    <w:multiLevelType w:val="multilevel"/>
    <w:tmpl w:val="1DD6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C0C09"/>
    <w:multiLevelType w:val="multilevel"/>
    <w:tmpl w:val="BB28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8132219">
    <w:abstractNumId w:val="0"/>
  </w:num>
  <w:num w:numId="2" w16cid:durableId="1135560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8EA"/>
    <w:rsid w:val="0002716D"/>
    <w:rsid w:val="0003731A"/>
    <w:rsid w:val="000407E5"/>
    <w:rsid w:val="000555E3"/>
    <w:rsid w:val="00055C30"/>
    <w:rsid w:val="00075955"/>
    <w:rsid w:val="00086002"/>
    <w:rsid w:val="000B5122"/>
    <w:rsid w:val="000C44E2"/>
    <w:rsid w:val="000D2926"/>
    <w:rsid w:val="000D5CC0"/>
    <w:rsid w:val="000D724A"/>
    <w:rsid w:val="000E26C7"/>
    <w:rsid w:val="000E54EE"/>
    <w:rsid w:val="000F2836"/>
    <w:rsid w:val="0011602D"/>
    <w:rsid w:val="00130F1D"/>
    <w:rsid w:val="00171143"/>
    <w:rsid w:val="00177B8F"/>
    <w:rsid w:val="001846E8"/>
    <w:rsid w:val="001862DD"/>
    <w:rsid w:val="001A7F43"/>
    <w:rsid w:val="001B5ED9"/>
    <w:rsid w:val="001B7B25"/>
    <w:rsid w:val="001E5F22"/>
    <w:rsid w:val="001F1CB6"/>
    <w:rsid w:val="0022590C"/>
    <w:rsid w:val="0024169D"/>
    <w:rsid w:val="00251BE5"/>
    <w:rsid w:val="0025302D"/>
    <w:rsid w:val="00287F04"/>
    <w:rsid w:val="002A6D48"/>
    <w:rsid w:val="002D3C45"/>
    <w:rsid w:val="002E3E91"/>
    <w:rsid w:val="003244BB"/>
    <w:rsid w:val="00353597"/>
    <w:rsid w:val="00363A1A"/>
    <w:rsid w:val="00367570"/>
    <w:rsid w:val="003727A0"/>
    <w:rsid w:val="00372F7A"/>
    <w:rsid w:val="003848EA"/>
    <w:rsid w:val="003A7793"/>
    <w:rsid w:val="003B5B9C"/>
    <w:rsid w:val="003B730B"/>
    <w:rsid w:val="003C3B6C"/>
    <w:rsid w:val="003E105C"/>
    <w:rsid w:val="003F758E"/>
    <w:rsid w:val="00411AB4"/>
    <w:rsid w:val="00446245"/>
    <w:rsid w:val="00452974"/>
    <w:rsid w:val="00453A45"/>
    <w:rsid w:val="0046051B"/>
    <w:rsid w:val="00470F9F"/>
    <w:rsid w:val="004742F8"/>
    <w:rsid w:val="004A4D04"/>
    <w:rsid w:val="004C25AF"/>
    <w:rsid w:val="004F0811"/>
    <w:rsid w:val="004F0839"/>
    <w:rsid w:val="00515CFB"/>
    <w:rsid w:val="00524315"/>
    <w:rsid w:val="00530A13"/>
    <w:rsid w:val="005344C9"/>
    <w:rsid w:val="00540C55"/>
    <w:rsid w:val="00544087"/>
    <w:rsid w:val="00551C77"/>
    <w:rsid w:val="00565B0E"/>
    <w:rsid w:val="005D1589"/>
    <w:rsid w:val="005D66DC"/>
    <w:rsid w:val="00606FFC"/>
    <w:rsid w:val="006107AF"/>
    <w:rsid w:val="00613C98"/>
    <w:rsid w:val="006175EC"/>
    <w:rsid w:val="00623D51"/>
    <w:rsid w:val="00637AD1"/>
    <w:rsid w:val="00660E3F"/>
    <w:rsid w:val="006631B4"/>
    <w:rsid w:val="006766AE"/>
    <w:rsid w:val="006C02EC"/>
    <w:rsid w:val="006D368C"/>
    <w:rsid w:val="006D5F44"/>
    <w:rsid w:val="006F0B73"/>
    <w:rsid w:val="006F4692"/>
    <w:rsid w:val="00701D2E"/>
    <w:rsid w:val="00702510"/>
    <w:rsid w:val="0071615B"/>
    <w:rsid w:val="00721F13"/>
    <w:rsid w:val="00725706"/>
    <w:rsid w:val="007262F4"/>
    <w:rsid w:val="00733B17"/>
    <w:rsid w:val="00751AE3"/>
    <w:rsid w:val="00757385"/>
    <w:rsid w:val="007966BE"/>
    <w:rsid w:val="007A7C35"/>
    <w:rsid w:val="007C41B5"/>
    <w:rsid w:val="007C7DD9"/>
    <w:rsid w:val="007E7C13"/>
    <w:rsid w:val="00842193"/>
    <w:rsid w:val="00846B4A"/>
    <w:rsid w:val="008577C4"/>
    <w:rsid w:val="00870880"/>
    <w:rsid w:val="00871D5F"/>
    <w:rsid w:val="00882773"/>
    <w:rsid w:val="00891C06"/>
    <w:rsid w:val="00896CB8"/>
    <w:rsid w:val="008D1582"/>
    <w:rsid w:val="008D6646"/>
    <w:rsid w:val="00921139"/>
    <w:rsid w:val="009317CA"/>
    <w:rsid w:val="00935DCE"/>
    <w:rsid w:val="00945862"/>
    <w:rsid w:val="00947301"/>
    <w:rsid w:val="00960608"/>
    <w:rsid w:val="00967C74"/>
    <w:rsid w:val="00991248"/>
    <w:rsid w:val="009C7163"/>
    <w:rsid w:val="009D3FAD"/>
    <w:rsid w:val="009D5644"/>
    <w:rsid w:val="009F63BF"/>
    <w:rsid w:val="00A31500"/>
    <w:rsid w:val="00A412EA"/>
    <w:rsid w:val="00A65377"/>
    <w:rsid w:val="00A82491"/>
    <w:rsid w:val="00A9776B"/>
    <w:rsid w:val="00AB5EA2"/>
    <w:rsid w:val="00AC52B1"/>
    <w:rsid w:val="00AC641B"/>
    <w:rsid w:val="00AD3030"/>
    <w:rsid w:val="00B060F9"/>
    <w:rsid w:val="00B072C1"/>
    <w:rsid w:val="00B20CCA"/>
    <w:rsid w:val="00B8410B"/>
    <w:rsid w:val="00B879BC"/>
    <w:rsid w:val="00BB7426"/>
    <w:rsid w:val="00BC36FC"/>
    <w:rsid w:val="00BC51B9"/>
    <w:rsid w:val="00BE1718"/>
    <w:rsid w:val="00BE536A"/>
    <w:rsid w:val="00C01E0C"/>
    <w:rsid w:val="00C14D0F"/>
    <w:rsid w:val="00C86434"/>
    <w:rsid w:val="00C94AD6"/>
    <w:rsid w:val="00CC1739"/>
    <w:rsid w:val="00CC70AF"/>
    <w:rsid w:val="00CF236B"/>
    <w:rsid w:val="00D058AC"/>
    <w:rsid w:val="00D312DE"/>
    <w:rsid w:val="00D7584E"/>
    <w:rsid w:val="00DA0FBB"/>
    <w:rsid w:val="00DB38E7"/>
    <w:rsid w:val="00DC2CC5"/>
    <w:rsid w:val="00DC48CA"/>
    <w:rsid w:val="00DC4C81"/>
    <w:rsid w:val="00DF00F8"/>
    <w:rsid w:val="00DF0898"/>
    <w:rsid w:val="00E02476"/>
    <w:rsid w:val="00E23262"/>
    <w:rsid w:val="00E47715"/>
    <w:rsid w:val="00E54A6A"/>
    <w:rsid w:val="00E7136D"/>
    <w:rsid w:val="00E97950"/>
    <w:rsid w:val="00EA05BD"/>
    <w:rsid w:val="00EA22FD"/>
    <w:rsid w:val="00ED5DCD"/>
    <w:rsid w:val="00ED6F3D"/>
    <w:rsid w:val="00EE5967"/>
    <w:rsid w:val="00EE70E0"/>
    <w:rsid w:val="00F21A96"/>
    <w:rsid w:val="00F6730B"/>
    <w:rsid w:val="00F71587"/>
    <w:rsid w:val="00F87016"/>
    <w:rsid w:val="00F90BF0"/>
    <w:rsid w:val="00F91F72"/>
    <w:rsid w:val="00FA6F84"/>
    <w:rsid w:val="00FE62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B0121"/>
  <w15:chartTrackingRefBased/>
  <w15:docId w15:val="{A72B2A49-7183-473E-8613-7A0F26F49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0A13"/>
    <w:rPr>
      <w:sz w:val="22"/>
    </w:rPr>
  </w:style>
  <w:style w:type="paragraph" w:styleId="berschrift1">
    <w:name w:val="heading 1"/>
    <w:basedOn w:val="Standard"/>
    <w:next w:val="Standard"/>
    <w:link w:val="berschrift1Zchn"/>
    <w:uiPriority w:val="9"/>
    <w:qFormat/>
    <w:rsid w:val="005D66DC"/>
    <w:pPr>
      <w:keepNext/>
      <w:keepLines/>
      <w:pageBreakBefore/>
      <w:spacing w:before="360" w:after="80"/>
      <w:outlineLvl w:val="0"/>
    </w:pPr>
    <w:rPr>
      <w:rFonts w:asciiTheme="majorHAnsi" w:eastAsiaTheme="majorEastAsia" w:hAnsiTheme="majorHAnsi" w:cstheme="majorBidi"/>
      <w:color w:val="0F4761" w:themeColor="accent1" w:themeShade="BF"/>
      <w:sz w:val="34"/>
      <w:szCs w:val="40"/>
    </w:rPr>
  </w:style>
  <w:style w:type="paragraph" w:styleId="berschrift2">
    <w:name w:val="heading 2"/>
    <w:basedOn w:val="Standard"/>
    <w:next w:val="Standard"/>
    <w:link w:val="berschrift2Zchn"/>
    <w:uiPriority w:val="9"/>
    <w:unhideWhenUsed/>
    <w:qFormat/>
    <w:rsid w:val="00446245"/>
    <w:pPr>
      <w:keepNext/>
      <w:keepLines/>
      <w:spacing w:before="600" w:after="80"/>
      <w:outlineLvl w:val="1"/>
    </w:pPr>
    <w:rPr>
      <w:rFonts w:asciiTheme="majorHAnsi" w:eastAsiaTheme="majorEastAsia" w:hAnsiTheme="majorHAnsi" w:cstheme="majorBidi"/>
      <w:color w:val="0F4761" w:themeColor="accent1" w:themeShade="BF"/>
      <w:sz w:val="28"/>
      <w:szCs w:val="32"/>
    </w:rPr>
  </w:style>
  <w:style w:type="paragraph" w:styleId="berschrift3">
    <w:name w:val="heading 3"/>
    <w:basedOn w:val="Standard"/>
    <w:next w:val="Standard"/>
    <w:link w:val="berschrift3Zchn"/>
    <w:uiPriority w:val="9"/>
    <w:unhideWhenUsed/>
    <w:qFormat/>
    <w:rsid w:val="00446245"/>
    <w:pPr>
      <w:keepNext/>
      <w:keepLines/>
      <w:spacing w:before="160" w:after="80"/>
      <w:outlineLvl w:val="2"/>
    </w:pPr>
    <w:rPr>
      <w:rFonts w:eastAsiaTheme="majorEastAsia" w:cstheme="majorBidi"/>
      <w:color w:val="0F4761" w:themeColor="accent1" w:themeShade="BF"/>
      <w:sz w:val="24"/>
      <w:szCs w:val="28"/>
    </w:rPr>
  </w:style>
  <w:style w:type="paragraph" w:styleId="berschrift4">
    <w:name w:val="heading 4"/>
    <w:basedOn w:val="Standard"/>
    <w:next w:val="Standard"/>
    <w:link w:val="berschrift4Zchn"/>
    <w:uiPriority w:val="9"/>
    <w:semiHidden/>
    <w:unhideWhenUsed/>
    <w:qFormat/>
    <w:rsid w:val="00B072C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072C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072C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072C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072C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072C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66DC"/>
    <w:rPr>
      <w:rFonts w:asciiTheme="majorHAnsi" w:eastAsiaTheme="majorEastAsia" w:hAnsiTheme="majorHAnsi" w:cstheme="majorBidi"/>
      <w:color w:val="0F4761" w:themeColor="accent1" w:themeShade="BF"/>
      <w:sz w:val="34"/>
      <w:szCs w:val="40"/>
    </w:rPr>
  </w:style>
  <w:style w:type="character" w:customStyle="1" w:styleId="berschrift2Zchn">
    <w:name w:val="Überschrift 2 Zchn"/>
    <w:basedOn w:val="Absatz-Standardschriftart"/>
    <w:link w:val="berschrift2"/>
    <w:uiPriority w:val="9"/>
    <w:rsid w:val="00446245"/>
    <w:rPr>
      <w:rFonts w:asciiTheme="majorHAnsi" w:eastAsiaTheme="majorEastAsia" w:hAnsiTheme="majorHAnsi" w:cstheme="majorBidi"/>
      <w:color w:val="0F4761" w:themeColor="accent1" w:themeShade="BF"/>
      <w:sz w:val="28"/>
      <w:szCs w:val="32"/>
    </w:rPr>
  </w:style>
  <w:style w:type="character" w:customStyle="1" w:styleId="berschrift3Zchn">
    <w:name w:val="Überschrift 3 Zchn"/>
    <w:basedOn w:val="Absatz-Standardschriftart"/>
    <w:link w:val="berschrift3"/>
    <w:uiPriority w:val="9"/>
    <w:rsid w:val="00446245"/>
    <w:rPr>
      <w:rFonts w:eastAsiaTheme="majorEastAsia" w:cstheme="majorBidi"/>
      <w:color w:val="0F4761" w:themeColor="accent1" w:themeShade="BF"/>
      <w:szCs w:val="28"/>
    </w:rPr>
  </w:style>
  <w:style w:type="character" w:customStyle="1" w:styleId="berschrift4Zchn">
    <w:name w:val="Überschrift 4 Zchn"/>
    <w:basedOn w:val="Absatz-Standardschriftart"/>
    <w:link w:val="berschrift4"/>
    <w:uiPriority w:val="9"/>
    <w:semiHidden/>
    <w:rsid w:val="00B072C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072C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072C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072C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072C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072C1"/>
    <w:rPr>
      <w:rFonts w:eastAsiaTheme="majorEastAsia" w:cstheme="majorBidi"/>
      <w:color w:val="272727" w:themeColor="text1" w:themeTint="D8"/>
    </w:rPr>
  </w:style>
  <w:style w:type="paragraph" w:styleId="Titel">
    <w:name w:val="Title"/>
    <w:basedOn w:val="Standard"/>
    <w:next w:val="Standard"/>
    <w:link w:val="TitelZchn"/>
    <w:uiPriority w:val="10"/>
    <w:qFormat/>
    <w:rsid w:val="005D66DC"/>
    <w:pPr>
      <w:spacing w:after="80" w:line="240" w:lineRule="auto"/>
      <w:contextualSpacing/>
    </w:pPr>
    <w:rPr>
      <w:rFonts w:asciiTheme="majorHAnsi" w:eastAsiaTheme="majorEastAsia" w:hAnsiTheme="majorHAnsi" w:cstheme="majorBidi"/>
      <w:spacing w:val="-10"/>
      <w:kern w:val="28"/>
      <w:sz w:val="60"/>
      <w:szCs w:val="56"/>
    </w:rPr>
  </w:style>
  <w:style w:type="character" w:customStyle="1" w:styleId="TitelZchn">
    <w:name w:val="Titel Zchn"/>
    <w:basedOn w:val="Absatz-Standardschriftart"/>
    <w:link w:val="Titel"/>
    <w:uiPriority w:val="10"/>
    <w:rsid w:val="005D66DC"/>
    <w:rPr>
      <w:rFonts w:asciiTheme="majorHAnsi" w:eastAsiaTheme="majorEastAsia" w:hAnsiTheme="majorHAnsi" w:cstheme="majorBidi"/>
      <w:spacing w:val="-10"/>
      <w:kern w:val="28"/>
      <w:sz w:val="60"/>
      <w:szCs w:val="56"/>
    </w:rPr>
  </w:style>
  <w:style w:type="paragraph" w:styleId="Untertitel">
    <w:name w:val="Subtitle"/>
    <w:basedOn w:val="Standard"/>
    <w:next w:val="Standard"/>
    <w:link w:val="UntertitelZchn"/>
    <w:uiPriority w:val="11"/>
    <w:qFormat/>
    <w:rsid w:val="00B072C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072C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072C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072C1"/>
    <w:rPr>
      <w:i/>
      <w:iCs/>
      <w:color w:val="404040" w:themeColor="text1" w:themeTint="BF"/>
    </w:rPr>
  </w:style>
  <w:style w:type="paragraph" w:styleId="Listenabsatz">
    <w:name w:val="List Paragraph"/>
    <w:basedOn w:val="Standard"/>
    <w:uiPriority w:val="34"/>
    <w:qFormat/>
    <w:rsid w:val="00B072C1"/>
    <w:pPr>
      <w:ind w:left="720"/>
      <w:contextualSpacing/>
    </w:pPr>
  </w:style>
  <w:style w:type="character" w:styleId="IntensiveHervorhebung">
    <w:name w:val="Intense Emphasis"/>
    <w:basedOn w:val="Absatz-Standardschriftart"/>
    <w:uiPriority w:val="21"/>
    <w:qFormat/>
    <w:rsid w:val="00B072C1"/>
    <w:rPr>
      <w:i/>
      <w:iCs/>
      <w:color w:val="0F4761" w:themeColor="accent1" w:themeShade="BF"/>
    </w:rPr>
  </w:style>
  <w:style w:type="paragraph" w:styleId="IntensivesZitat">
    <w:name w:val="Intense Quote"/>
    <w:basedOn w:val="Standard"/>
    <w:next w:val="Standard"/>
    <w:link w:val="IntensivesZitatZchn"/>
    <w:uiPriority w:val="30"/>
    <w:qFormat/>
    <w:rsid w:val="00B07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072C1"/>
    <w:rPr>
      <w:i/>
      <w:iCs/>
      <w:color w:val="0F4761" w:themeColor="accent1" w:themeShade="BF"/>
    </w:rPr>
  </w:style>
  <w:style w:type="character" w:styleId="IntensiverVerweis">
    <w:name w:val="Intense Reference"/>
    <w:basedOn w:val="Absatz-Standardschriftart"/>
    <w:uiPriority w:val="32"/>
    <w:qFormat/>
    <w:rsid w:val="00B072C1"/>
    <w:rPr>
      <w:b/>
      <w:bCs/>
      <w:smallCaps/>
      <w:color w:val="0F4761" w:themeColor="accent1" w:themeShade="BF"/>
      <w:spacing w:val="5"/>
    </w:rPr>
  </w:style>
  <w:style w:type="paragraph" w:styleId="Funotentext">
    <w:name w:val="footnote text"/>
    <w:basedOn w:val="Standard"/>
    <w:link w:val="FunotentextZchn"/>
    <w:uiPriority w:val="99"/>
    <w:semiHidden/>
    <w:unhideWhenUsed/>
    <w:rsid w:val="00B072C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072C1"/>
    <w:rPr>
      <w:sz w:val="20"/>
      <w:szCs w:val="20"/>
    </w:rPr>
  </w:style>
  <w:style w:type="character" w:styleId="Funotenzeichen">
    <w:name w:val="footnote reference"/>
    <w:basedOn w:val="Absatz-Standardschriftart"/>
    <w:uiPriority w:val="99"/>
    <w:semiHidden/>
    <w:unhideWhenUsed/>
    <w:rsid w:val="00B072C1"/>
    <w:rPr>
      <w:vertAlign w:val="superscript"/>
    </w:rPr>
  </w:style>
  <w:style w:type="paragraph" w:styleId="Kopfzeile">
    <w:name w:val="header"/>
    <w:basedOn w:val="Standard"/>
    <w:link w:val="KopfzeileZchn"/>
    <w:uiPriority w:val="99"/>
    <w:unhideWhenUsed/>
    <w:rsid w:val="00B072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72C1"/>
  </w:style>
  <w:style w:type="paragraph" w:styleId="Fuzeile">
    <w:name w:val="footer"/>
    <w:basedOn w:val="Standard"/>
    <w:link w:val="FuzeileZchn"/>
    <w:uiPriority w:val="99"/>
    <w:unhideWhenUsed/>
    <w:rsid w:val="00B072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72C1"/>
  </w:style>
  <w:style w:type="character" w:styleId="Platzhaltertext">
    <w:name w:val="Placeholder Text"/>
    <w:basedOn w:val="Absatz-Standardschriftart"/>
    <w:uiPriority w:val="99"/>
    <w:semiHidden/>
    <w:rsid w:val="00B072C1"/>
    <w:rPr>
      <w:color w:val="666666"/>
    </w:rPr>
  </w:style>
  <w:style w:type="paragraph" w:styleId="Beschriftung">
    <w:name w:val="caption"/>
    <w:basedOn w:val="Standard"/>
    <w:next w:val="Standard"/>
    <w:uiPriority w:val="35"/>
    <w:unhideWhenUsed/>
    <w:qFormat/>
    <w:rsid w:val="00530A13"/>
    <w:pPr>
      <w:spacing w:after="200" w:line="240" w:lineRule="auto"/>
    </w:pPr>
    <w:rPr>
      <w:i/>
      <w:iCs/>
      <w:color w:val="0E2841" w:themeColor="text2"/>
      <w:sz w:val="18"/>
      <w:szCs w:val="18"/>
    </w:rPr>
  </w:style>
  <w:style w:type="paragraph" w:styleId="Abbildungsverzeichnis">
    <w:name w:val="table of figures"/>
    <w:basedOn w:val="Standard"/>
    <w:next w:val="Standard"/>
    <w:uiPriority w:val="99"/>
    <w:unhideWhenUsed/>
    <w:rsid w:val="00530A13"/>
    <w:pPr>
      <w:spacing w:after="0"/>
    </w:pPr>
    <w:rPr>
      <w:i/>
      <w:iCs/>
      <w:sz w:val="20"/>
      <w:szCs w:val="20"/>
    </w:rPr>
  </w:style>
  <w:style w:type="character" w:styleId="Hyperlink">
    <w:name w:val="Hyperlink"/>
    <w:basedOn w:val="Absatz-Standardschriftart"/>
    <w:uiPriority w:val="99"/>
    <w:unhideWhenUsed/>
    <w:rsid w:val="00530A13"/>
    <w:rPr>
      <w:color w:val="467886" w:themeColor="hyperlink"/>
      <w:u w:val="single"/>
    </w:rPr>
  </w:style>
  <w:style w:type="paragraph" w:styleId="KeinLeerraum">
    <w:name w:val="No Spacing"/>
    <w:uiPriority w:val="1"/>
    <w:qFormat/>
    <w:rsid w:val="005D66DC"/>
    <w:pPr>
      <w:spacing w:after="0" w:line="240" w:lineRule="auto"/>
    </w:pPr>
    <w:rPr>
      <w:sz w:val="22"/>
    </w:rPr>
  </w:style>
  <w:style w:type="paragraph" w:styleId="Inhaltsverzeichnisberschrift">
    <w:name w:val="TOC Heading"/>
    <w:basedOn w:val="berschrift1"/>
    <w:next w:val="Standard"/>
    <w:uiPriority w:val="39"/>
    <w:unhideWhenUsed/>
    <w:qFormat/>
    <w:rsid w:val="005D66DC"/>
    <w:pPr>
      <w:pageBreakBefore w:val="0"/>
      <w:spacing w:before="240" w:after="0" w:line="259" w:lineRule="auto"/>
      <w:outlineLvl w:val="9"/>
    </w:pPr>
    <w:rPr>
      <w:kern w:val="0"/>
      <w:sz w:val="32"/>
      <w:szCs w:val="32"/>
      <w:lang w:eastAsia="de-DE"/>
      <w14:ligatures w14:val="none"/>
    </w:rPr>
  </w:style>
  <w:style w:type="paragraph" w:styleId="Verzeichnis2">
    <w:name w:val="toc 2"/>
    <w:basedOn w:val="Standard"/>
    <w:next w:val="Standard"/>
    <w:autoRedefine/>
    <w:uiPriority w:val="39"/>
    <w:unhideWhenUsed/>
    <w:rsid w:val="005D66DC"/>
    <w:pPr>
      <w:spacing w:after="100" w:line="259" w:lineRule="auto"/>
      <w:ind w:left="220"/>
    </w:pPr>
    <w:rPr>
      <w:rFonts w:eastAsiaTheme="minorEastAsia" w:cs="Times New Roman"/>
      <w:kern w:val="0"/>
      <w:szCs w:val="22"/>
      <w:lang w:eastAsia="de-DE"/>
      <w14:ligatures w14:val="none"/>
    </w:rPr>
  </w:style>
  <w:style w:type="paragraph" w:styleId="Verzeichnis1">
    <w:name w:val="toc 1"/>
    <w:basedOn w:val="Standard"/>
    <w:next w:val="Standard"/>
    <w:autoRedefine/>
    <w:uiPriority w:val="39"/>
    <w:unhideWhenUsed/>
    <w:rsid w:val="005D66DC"/>
    <w:pPr>
      <w:spacing w:after="100" w:line="259" w:lineRule="auto"/>
    </w:pPr>
    <w:rPr>
      <w:rFonts w:eastAsiaTheme="minorEastAsia" w:cs="Times New Roman"/>
      <w:kern w:val="0"/>
      <w:szCs w:val="22"/>
      <w:lang w:eastAsia="de-DE"/>
      <w14:ligatures w14:val="none"/>
    </w:rPr>
  </w:style>
  <w:style w:type="paragraph" w:styleId="Verzeichnis3">
    <w:name w:val="toc 3"/>
    <w:basedOn w:val="Standard"/>
    <w:next w:val="Standard"/>
    <w:autoRedefine/>
    <w:uiPriority w:val="39"/>
    <w:unhideWhenUsed/>
    <w:rsid w:val="005D66DC"/>
    <w:pPr>
      <w:spacing w:after="100" w:line="259" w:lineRule="auto"/>
      <w:ind w:left="440"/>
    </w:pPr>
    <w:rPr>
      <w:rFonts w:eastAsiaTheme="minorEastAsia" w:cs="Times New Roman"/>
      <w:kern w:val="0"/>
      <w:szCs w:val="22"/>
      <w:lang w:eastAsia="de-DE"/>
      <w14:ligatures w14:val="none"/>
    </w:rPr>
  </w:style>
  <w:style w:type="character" w:styleId="NichtaufgelsteErwhnung">
    <w:name w:val="Unresolved Mention"/>
    <w:basedOn w:val="Absatz-Standardschriftart"/>
    <w:uiPriority w:val="99"/>
    <w:semiHidden/>
    <w:unhideWhenUsed/>
    <w:rsid w:val="00EA22FD"/>
    <w:rPr>
      <w:color w:val="605E5C"/>
      <w:shd w:val="clear" w:color="auto" w:fill="E1DFDD"/>
    </w:rPr>
  </w:style>
  <w:style w:type="character" w:styleId="BesuchterLink">
    <w:name w:val="FollowedHyperlink"/>
    <w:basedOn w:val="Absatz-Standardschriftart"/>
    <w:uiPriority w:val="99"/>
    <w:semiHidden/>
    <w:unhideWhenUsed/>
    <w:rsid w:val="00EA22F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64788">
      <w:bodyDiv w:val="1"/>
      <w:marLeft w:val="0"/>
      <w:marRight w:val="0"/>
      <w:marTop w:val="0"/>
      <w:marBottom w:val="0"/>
      <w:divBdr>
        <w:top w:val="none" w:sz="0" w:space="0" w:color="auto"/>
        <w:left w:val="none" w:sz="0" w:space="0" w:color="auto"/>
        <w:bottom w:val="none" w:sz="0" w:space="0" w:color="auto"/>
        <w:right w:val="none" w:sz="0" w:space="0" w:color="auto"/>
      </w:divBdr>
    </w:div>
    <w:div w:id="123669088">
      <w:bodyDiv w:val="1"/>
      <w:marLeft w:val="0"/>
      <w:marRight w:val="0"/>
      <w:marTop w:val="0"/>
      <w:marBottom w:val="0"/>
      <w:divBdr>
        <w:top w:val="none" w:sz="0" w:space="0" w:color="auto"/>
        <w:left w:val="none" w:sz="0" w:space="0" w:color="auto"/>
        <w:bottom w:val="none" w:sz="0" w:space="0" w:color="auto"/>
        <w:right w:val="none" w:sz="0" w:space="0" w:color="auto"/>
      </w:divBdr>
    </w:div>
    <w:div w:id="131215271">
      <w:bodyDiv w:val="1"/>
      <w:marLeft w:val="0"/>
      <w:marRight w:val="0"/>
      <w:marTop w:val="0"/>
      <w:marBottom w:val="0"/>
      <w:divBdr>
        <w:top w:val="none" w:sz="0" w:space="0" w:color="auto"/>
        <w:left w:val="none" w:sz="0" w:space="0" w:color="auto"/>
        <w:bottom w:val="none" w:sz="0" w:space="0" w:color="auto"/>
        <w:right w:val="none" w:sz="0" w:space="0" w:color="auto"/>
      </w:divBdr>
    </w:div>
    <w:div w:id="135270076">
      <w:bodyDiv w:val="1"/>
      <w:marLeft w:val="0"/>
      <w:marRight w:val="0"/>
      <w:marTop w:val="0"/>
      <w:marBottom w:val="0"/>
      <w:divBdr>
        <w:top w:val="none" w:sz="0" w:space="0" w:color="auto"/>
        <w:left w:val="none" w:sz="0" w:space="0" w:color="auto"/>
        <w:bottom w:val="none" w:sz="0" w:space="0" w:color="auto"/>
        <w:right w:val="none" w:sz="0" w:space="0" w:color="auto"/>
      </w:divBdr>
    </w:div>
    <w:div w:id="197162509">
      <w:bodyDiv w:val="1"/>
      <w:marLeft w:val="0"/>
      <w:marRight w:val="0"/>
      <w:marTop w:val="0"/>
      <w:marBottom w:val="0"/>
      <w:divBdr>
        <w:top w:val="none" w:sz="0" w:space="0" w:color="auto"/>
        <w:left w:val="none" w:sz="0" w:space="0" w:color="auto"/>
        <w:bottom w:val="none" w:sz="0" w:space="0" w:color="auto"/>
        <w:right w:val="none" w:sz="0" w:space="0" w:color="auto"/>
      </w:divBdr>
    </w:div>
    <w:div w:id="346951463">
      <w:bodyDiv w:val="1"/>
      <w:marLeft w:val="0"/>
      <w:marRight w:val="0"/>
      <w:marTop w:val="0"/>
      <w:marBottom w:val="0"/>
      <w:divBdr>
        <w:top w:val="none" w:sz="0" w:space="0" w:color="auto"/>
        <w:left w:val="none" w:sz="0" w:space="0" w:color="auto"/>
        <w:bottom w:val="none" w:sz="0" w:space="0" w:color="auto"/>
        <w:right w:val="none" w:sz="0" w:space="0" w:color="auto"/>
      </w:divBdr>
    </w:div>
    <w:div w:id="597760627">
      <w:bodyDiv w:val="1"/>
      <w:marLeft w:val="0"/>
      <w:marRight w:val="0"/>
      <w:marTop w:val="0"/>
      <w:marBottom w:val="0"/>
      <w:divBdr>
        <w:top w:val="none" w:sz="0" w:space="0" w:color="auto"/>
        <w:left w:val="none" w:sz="0" w:space="0" w:color="auto"/>
        <w:bottom w:val="none" w:sz="0" w:space="0" w:color="auto"/>
        <w:right w:val="none" w:sz="0" w:space="0" w:color="auto"/>
      </w:divBdr>
    </w:div>
    <w:div w:id="701634554">
      <w:bodyDiv w:val="1"/>
      <w:marLeft w:val="0"/>
      <w:marRight w:val="0"/>
      <w:marTop w:val="0"/>
      <w:marBottom w:val="0"/>
      <w:divBdr>
        <w:top w:val="none" w:sz="0" w:space="0" w:color="auto"/>
        <w:left w:val="none" w:sz="0" w:space="0" w:color="auto"/>
        <w:bottom w:val="none" w:sz="0" w:space="0" w:color="auto"/>
        <w:right w:val="none" w:sz="0" w:space="0" w:color="auto"/>
      </w:divBdr>
    </w:div>
    <w:div w:id="1068919277">
      <w:bodyDiv w:val="1"/>
      <w:marLeft w:val="0"/>
      <w:marRight w:val="0"/>
      <w:marTop w:val="0"/>
      <w:marBottom w:val="0"/>
      <w:divBdr>
        <w:top w:val="none" w:sz="0" w:space="0" w:color="auto"/>
        <w:left w:val="none" w:sz="0" w:space="0" w:color="auto"/>
        <w:bottom w:val="none" w:sz="0" w:space="0" w:color="auto"/>
        <w:right w:val="none" w:sz="0" w:space="0" w:color="auto"/>
      </w:divBdr>
    </w:div>
    <w:div w:id="1131945415">
      <w:bodyDiv w:val="1"/>
      <w:marLeft w:val="0"/>
      <w:marRight w:val="0"/>
      <w:marTop w:val="0"/>
      <w:marBottom w:val="0"/>
      <w:divBdr>
        <w:top w:val="none" w:sz="0" w:space="0" w:color="auto"/>
        <w:left w:val="none" w:sz="0" w:space="0" w:color="auto"/>
        <w:bottom w:val="none" w:sz="0" w:space="0" w:color="auto"/>
        <w:right w:val="none" w:sz="0" w:space="0" w:color="auto"/>
      </w:divBdr>
    </w:div>
    <w:div w:id="1201475723">
      <w:bodyDiv w:val="1"/>
      <w:marLeft w:val="0"/>
      <w:marRight w:val="0"/>
      <w:marTop w:val="0"/>
      <w:marBottom w:val="0"/>
      <w:divBdr>
        <w:top w:val="none" w:sz="0" w:space="0" w:color="auto"/>
        <w:left w:val="none" w:sz="0" w:space="0" w:color="auto"/>
        <w:bottom w:val="none" w:sz="0" w:space="0" w:color="auto"/>
        <w:right w:val="none" w:sz="0" w:space="0" w:color="auto"/>
      </w:divBdr>
    </w:div>
    <w:div w:id="1310400292">
      <w:bodyDiv w:val="1"/>
      <w:marLeft w:val="0"/>
      <w:marRight w:val="0"/>
      <w:marTop w:val="0"/>
      <w:marBottom w:val="0"/>
      <w:divBdr>
        <w:top w:val="none" w:sz="0" w:space="0" w:color="auto"/>
        <w:left w:val="none" w:sz="0" w:space="0" w:color="auto"/>
        <w:bottom w:val="none" w:sz="0" w:space="0" w:color="auto"/>
        <w:right w:val="none" w:sz="0" w:space="0" w:color="auto"/>
      </w:divBdr>
    </w:div>
    <w:div w:id="1463844327">
      <w:bodyDiv w:val="1"/>
      <w:marLeft w:val="0"/>
      <w:marRight w:val="0"/>
      <w:marTop w:val="0"/>
      <w:marBottom w:val="0"/>
      <w:divBdr>
        <w:top w:val="none" w:sz="0" w:space="0" w:color="auto"/>
        <w:left w:val="none" w:sz="0" w:space="0" w:color="auto"/>
        <w:bottom w:val="none" w:sz="0" w:space="0" w:color="auto"/>
        <w:right w:val="none" w:sz="0" w:space="0" w:color="auto"/>
      </w:divBdr>
    </w:div>
    <w:div w:id="1536845992">
      <w:bodyDiv w:val="1"/>
      <w:marLeft w:val="0"/>
      <w:marRight w:val="0"/>
      <w:marTop w:val="0"/>
      <w:marBottom w:val="0"/>
      <w:divBdr>
        <w:top w:val="none" w:sz="0" w:space="0" w:color="auto"/>
        <w:left w:val="none" w:sz="0" w:space="0" w:color="auto"/>
        <w:bottom w:val="none" w:sz="0" w:space="0" w:color="auto"/>
        <w:right w:val="none" w:sz="0" w:space="0" w:color="auto"/>
      </w:divBdr>
    </w:div>
    <w:div w:id="1544709584">
      <w:bodyDiv w:val="1"/>
      <w:marLeft w:val="0"/>
      <w:marRight w:val="0"/>
      <w:marTop w:val="0"/>
      <w:marBottom w:val="0"/>
      <w:divBdr>
        <w:top w:val="none" w:sz="0" w:space="0" w:color="auto"/>
        <w:left w:val="none" w:sz="0" w:space="0" w:color="auto"/>
        <w:bottom w:val="none" w:sz="0" w:space="0" w:color="auto"/>
        <w:right w:val="none" w:sz="0" w:space="0" w:color="auto"/>
      </w:divBdr>
      <w:divsChild>
        <w:div w:id="170032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486279">
      <w:bodyDiv w:val="1"/>
      <w:marLeft w:val="0"/>
      <w:marRight w:val="0"/>
      <w:marTop w:val="0"/>
      <w:marBottom w:val="0"/>
      <w:divBdr>
        <w:top w:val="none" w:sz="0" w:space="0" w:color="auto"/>
        <w:left w:val="none" w:sz="0" w:space="0" w:color="auto"/>
        <w:bottom w:val="none" w:sz="0" w:space="0" w:color="auto"/>
        <w:right w:val="none" w:sz="0" w:space="0" w:color="auto"/>
      </w:divBdr>
    </w:div>
    <w:div w:id="1727100873">
      <w:bodyDiv w:val="1"/>
      <w:marLeft w:val="0"/>
      <w:marRight w:val="0"/>
      <w:marTop w:val="0"/>
      <w:marBottom w:val="0"/>
      <w:divBdr>
        <w:top w:val="none" w:sz="0" w:space="0" w:color="auto"/>
        <w:left w:val="none" w:sz="0" w:space="0" w:color="auto"/>
        <w:bottom w:val="none" w:sz="0" w:space="0" w:color="auto"/>
        <w:right w:val="none" w:sz="0" w:space="0" w:color="auto"/>
      </w:divBdr>
    </w:div>
    <w:div w:id="1730806032">
      <w:bodyDiv w:val="1"/>
      <w:marLeft w:val="0"/>
      <w:marRight w:val="0"/>
      <w:marTop w:val="0"/>
      <w:marBottom w:val="0"/>
      <w:divBdr>
        <w:top w:val="none" w:sz="0" w:space="0" w:color="auto"/>
        <w:left w:val="none" w:sz="0" w:space="0" w:color="auto"/>
        <w:bottom w:val="none" w:sz="0" w:space="0" w:color="auto"/>
        <w:right w:val="none" w:sz="0" w:space="0" w:color="auto"/>
      </w:divBdr>
    </w:div>
    <w:div w:id="1849438227">
      <w:bodyDiv w:val="1"/>
      <w:marLeft w:val="0"/>
      <w:marRight w:val="0"/>
      <w:marTop w:val="0"/>
      <w:marBottom w:val="0"/>
      <w:divBdr>
        <w:top w:val="none" w:sz="0" w:space="0" w:color="auto"/>
        <w:left w:val="none" w:sz="0" w:space="0" w:color="auto"/>
        <w:bottom w:val="none" w:sz="0" w:space="0" w:color="auto"/>
        <w:right w:val="none" w:sz="0" w:space="0" w:color="auto"/>
      </w:divBdr>
    </w:div>
    <w:div w:id="1990746110">
      <w:bodyDiv w:val="1"/>
      <w:marLeft w:val="0"/>
      <w:marRight w:val="0"/>
      <w:marTop w:val="0"/>
      <w:marBottom w:val="0"/>
      <w:divBdr>
        <w:top w:val="none" w:sz="0" w:space="0" w:color="auto"/>
        <w:left w:val="none" w:sz="0" w:space="0" w:color="auto"/>
        <w:bottom w:val="none" w:sz="0" w:space="0" w:color="auto"/>
        <w:right w:val="none" w:sz="0" w:space="0" w:color="auto"/>
      </w:divBdr>
    </w:div>
    <w:div w:id="2084177903">
      <w:bodyDiv w:val="1"/>
      <w:marLeft w:val="0"/>
      <w:marRight w:val="0"/>
      <w:marTop w:val="0"/>
      <w:marBottom w:val="0"/>
      <w:divBdr>
        <w:top w:val="none" w:sz="0" w:space="0" w:color="auto"/>
        <w:left w:val="none" w:sz="0" w:space="0" w:color="auto"/>
        <w:bottom w:val="none" w:sz="0" w:space="0" w:color="auto"/>
        <w:right w:val="none" w:sz="0" w:space="0" w:color="auto"/>
      </w:divBdr>
      <w:divsChild>
        <w:div w:id="797383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8504765">
      <w:bodyDiv w:val="1"/>
      <w:marLeft w:val="0"/>
      <w:marRight w:val="0"/>
      <w:marTop w:val="0"/>
      <w:marBottom w:val="0"/>
      <w:divBdr>
        <w:top w:val="none" w:sz="0" w:space="0" w:color="auto"/>
        <w:left w:val="none" w:sz="0" w:space="0" w:color="auto"/>
        <w:bottom w:val="none" w:sz="0" w:space="0" w:color="auto"/>
        <w:right w:val="none" w:sz="0" w:space="0" w:color="auto"/>
      </w:divBdr>
    </w:div>
    <w:div w:id="2114009918">
      <w:bodyDiv w:val="1"/>
      <w:marLeft w:val="0"/>
      <w:marRight w:val="0"/>
      <w:marTop w:val="0"/>
      <w:marBottom w:val="0"/>
      <w:divBdr>
        <w:top w:val="none" w:sz="0" w:space="0" w:color="auto"/>
        <w:left w:val="none" w:sz="0" w:space="0" w:color="auto"/>
        <w:bottom w:val="none" w:sz="0" w:space="0" w:color="auto"/>
        <w:right w:val="none" w:sz="0" w:space="0" w:color="auto"/>
      </w:divBdr>
    </w:div>
    <w:div w:id="214192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hyperlink" Target="http://10.80.4.210/kuma/asset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hyperlink" Target="http://10.80.4.210/assets/"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louislam/uptime-kuma/wiki/Reverse-Proxy"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10.80.4.210/kuma" TargetMode="External"/><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louislam/uptime-kuma/wiki/%F0%9F%94%A7-How-to-Install" TargetMode="External"/><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10.80.4.210:3001" TargetMode="External"/><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hyperlink" Target="https://github.com/hurlenko/filebrowser-docker" TargetMode="External"/><Relationship Id="rId30" Type="http://schemas.openxmlformats.org/officeDocument/2006/relationships/image" Target="media/image18.png"/><Relationship Id="rId35" Type="http://schemas.openxmlformats.org/officeDocument/2006/relationships/image" Target="media/image20.png"/><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j\OneDrive%20-%20TBZ\Dokumente\Benutzerdefinierte%20Office-Vorlagen\neururer_jann_vorlag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 Oktober 202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5C186F-EE40-4C8B-B3A1-0D230D0A0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neururer_jann_vorlage.dotx</Template>
  <TotalTime>0</TotalTime>
  <Pages>15</Pages>
  <Words>1781</Words>
  <Characters>11224</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 Neururer</dc:creator>
  <cp:keywords/>
  <dc:description/>
  <cp:lastModifiedBy>Neururer Jann Joe</cp:lastModifiedBy>
  <cp:revision>139</cp:revision>
  <cp:lastPrinted>2024-10-02T12:14:00Z</cp:lastPrinted>
  <dcterms:created xsi:type="dcterms:W3CDTF">2025-06-05T06:06:00Z</dcterms:created>
  <dcterms:modified xsi:type="dcterms:W3CDTF">2025-06-06T14:38:00Z</dcterms:modified>
</cp:coreProperties>
</file>